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BAE6" w14:textId="77777777" w:rsidR="00556602" w:rsidRPr="00CC7AFD" w:rsidRDefault="00556602" w:rsidP="00556602">
      <w:pPr>
        <w:pStyle w:val="Title"/>
        <w:ind w:left="-450"/>
        <w:jc w:val="center"/>
      </w:pPr>
      <w:r w:rsidRPr="00CC7AFD">
        <w:t>Business Associate Agreement Questionnaire</w:t>
      </w:r>
    </w:p>
    <w:p w14:paraId="618DE484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  <w:r w:rsidRPr="00CC7AFD">
        <w:rPr>
          <w:rFonts w:asciiTheme="minorHAnsi" w:hAnsiTheme="minorHAnsi" w:cstheme="minorHAnsi"/>
        </w:rPr>
        <w:t>#1 Who within your organization will have access to the data and how is that controlled? </w:t>
      </w:r>
    </w:p>
    <w:p w14:paraId="1B84896D" w14:textId="6E15715B" w:rsidR="00556602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47AAABEA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4698DC89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  <w:r w:rsidRPr="00CC7AFD">
        <w:rPr>
          <w:rFonts w:asciiTheme="minorHAnsi" w:hAnsiTheme="minorHAnsi" w:cstheme="minorHAnsi"/>
        </w:rPr>
        <w:t>#</w:t>
      </w:r>
      <w:r>
        <w:rPr>
          <w:rFonts w:asciiTheme="minorHAnsi" w:hAnsiTheme="minorHAnsi" w:cstheme="minorHAnsi"/>
        </w:rPr>
        <w:t>2</w:t>
      </w:r>
      <w:r w:rsidRPr="00CC7AFD">
        <w:rPr>
          <w:rFonts w:asciiTheme="minorHAnsi" w:hAnsiTheme="minorHAnsi" w:cstheme="minorHAnsi"/>
        </w:rPr>
        <w:t> What kinds of physical security safeguards have you set up for your facilities? </w:t>
      </w:r>
    </w:p>
    <w:p w14:paraId="7151479D" w14:textId="1F9EE869" w:rsidR="00556602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2E46D2E5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563535B0" w14:textId="77777777" w:rsidR="00556602" w:rsidRPr="00CC7AFD" w:rsidRDefault="00556602" w:rsidP="00556602">
      <w:pPr>
        <w:rPr>
          <w:rFonts w:cstheme="minorHAnsi"/>
        </w:rPr>
      </w:pPr>
      <w:r w:rsidRPr="00CC7AFD">
        <w:rPr>
          <w:rFonts w:cstheme="minorHAnsi"/>
        </w:rPr>
        <w:t>#</w:t>
      </w:r>
      <w:r>
        <w:rPr>
          <w:rFonts w:cstheme="minorHAnsi"/>
        </w:rPr>
        <w:t>3</w:t>
      </w:r>
      <w:r w:rsidRPr="00CC7AFD">
        <w:rPr>
          <w:rFonts w:cstheme="minorHAnsi"/>
        </w:rPr>
        <w:t xml:space="preserve"> What </w:t>
      </w:r>
      <w:r>
        <w:rPr>
          <w:rFonts w:cstheme="minorHAnsi"/>
        </w:rPr>
        <w:t>processes do you have in place to prevent PHI breaches</w:t>
      </w:r>
      <w:r w:rsidRPr="00CC7AFD">
        <w:rPr>
          <w:rFonts w:cstheme="minorHAnsi"/>
        </w:rPr>
        <w:t>?</w:t>
      </w:r>
      <w:r>
        <w:rPr>
          <w:rFonts w:cstheme="minorHAnsi"/>
        </w:rPr>
        <w:t xml:space="preserve"> How do you protect data?</w:t>
      </w:r>
    </w:p>
    <w:p w14:paraId="52599141" w14:textId="62AA6DFC" w:rsidR="00556602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3F4A4752" w14:textId="77777777" w:rsidR="00556602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51264F2B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  <w:r w:rsidRPr="00CC7AFD">
        <w:rPr>
          <w:rFonts w:asciiTheme="minorHAnsi" w:hAnsiTheme="minorHAnsi" w:cstheme="minorHAnsi"/>
        </w:rPr>
        <w:t>#</w:t>
      </w:r>
      <w:r>
        <w:rPr>
          <w:rFonts w:asciiTheme="minorHAnsi" w:hAnsiTheme="minorHAnsi" w:cstheme="minorHAnsi"/>
        </w:rPr>
        <w:t>4</w:t>
      </w:r>
      <w:r w:rsidRPr="00CC7AFD">
        <w:rPr>
          <w:rFonts w:asciiTheme="minorHAnsi" w:hAnsiTheme="minorHAnsi" w:cstheme="minorHAnsi"/>
        </w:rPr>
        <w:t> How frequently do you audit activity logs, and is that process manual or have you automated it? </w:t>
      </w:r>
    </w:p>
    <w:p w14:paraId="45B7F552" w14:textId="299EBF34" w:rsidR="00556602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4A1A0123" w14:textId="77777777" w:rsidR="00556602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3D4B1651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  <w:r w:rsidRPr="00CC7AFD">
        <w:rPr>
          <w:rFonts w:asciiTheme="minorHAnsi" w:hAnsiTheme="minorHAnsi" w:cstheme="minorHAnsi"/>
        </w:rPr>
        <w:t>#</w:t>
      </w:r>
      <w:r>
        <w:rPr>
          <w:rFonts w:asciiTheme="minorHAnsi" w:hAnsiTheme="minorHAnsi" w:cstheme="minorHAnsi"/>
        </w:rPr>
        <w:t>5</w:t>
      </w:r>
      <w:r w:rsidRPr="00CC7AFD">
        <w:rPr>
          <w:rFonts w:asciiTheme="minorHAnsi" w:hAnsiTheme="minorHAnsi" w:cstheme="minorHAnsi"/>
        </w:rPr>
        <w:t> What are the details of your disaster recovery plan?</w:t>
      </w:r>
    </w:p>
    <w:p w14:paraId="04A3FEDE" w14:textId="4B8D3FA6" w:rsidR="00556602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04CF8E9D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22752B2B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  <w:r w:rsidRPr="00CC7AFD">
        <w:rPr>
          <w:rFonts w:asciiTheme="minorHAnsi" w:hAnsiTheme="minorHAnsi" w:cstheme="minorHAnsi"/>
        </w:rPr>
        <w:t>#</w:t>
      </w:r>
      <w:r>
        <w:rPr>
          <w:rFonts w:asciiTheme="minorHAnsi" w:hAnsiTheme="minorHAnsi" w:cstheme="minorHAnsi"/>
        </w:rPr>
        <w:t>6</w:t>
      </w:r>
      <w:r w:rsidRPr="00CC7AFD">
        <w:rPr>
          <w:rFonts w:asciiTheme="minorHAnsi" w:hAnsiTheme="minorHAnsi" w:cstheme="minorHAnsi"/>
        </w:rPr>
        <w:t xml:space="preserve"> What cybersecurity solutions have you implemented?</w:t>
      </w:r>
    </w:p>
    <w:p w14:paraId="0405E405" w14:textId="440C7A93" w:rsidR="00556602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2DC722C2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71094DA9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  <w:r w:rsidRPr="00CC7AFD">
        <w:rPr>
          <w:rFonts w:asciiTheme="minorHAnsi" w:hAnsiTheme="minorHAnsi" w:cstheme="minorHAnsi"/>
        </w:rPr>
        <w:lastRenderedPageBreak/>
        <w:t>#</w:t>
      </w:r>
      <w:r>
        <w:rPr>
          <w:rFonts w:asciiTheme="minorHAnsi" w:hAnsiTheme="minorHAnsi" w:cstheme="minorHAnsi"/>
        </w:rPr>
        <w:t>7</w:t>
      </w:r>
      <w:r w:rsidRPr="00CC7AFD">
        <w:rPr>
          <w:rFonts w:asciiTheme="minorHAnsi" w:hAnsiTheme="minorHAnsi" w:cstheme="minorHAnsi"/>
        </w:rPr>
        <w:t> Do you have someone within your organization who is specifically tasked with security and compliance? </w:t>
      </w:r>
    </w:p>
    <w:p w14:paraId="0CF52EEE" w14:textId="3F777296" w:rsidR="00556602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6473A84D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35160E8B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  <w:r w:rsidRPr="00CC7AFD">
        <w:rPr>
          <w:rFonts w:asciiTheme="minorHAnsi" w:hAnsiTheme="minorHAnsi" w:cstheme="minorHAnsi"/>
        </w:rPr>
        <w:t>#</w:t>
      </w:r>
      <w:r>
        <w:rPr>
          <w:rFonts w:asciiTheme="minorHAnsi" w:hAnsiTheme="minorHAnsi" w:cstheme="minorHAnsi"/>
        </w:rPr>
        <w:t>8</w:t>
      </w:r>
      <w:r w:rsidRPr="00CC7AFD">
        <w:rPr>
          <w:rFonts w:asciiTheme="minorHAnsi" w:hAnsiTheme="minorHAnsi" w:cstheme="minorHAnsi"/>
        </w:rPr>
        <w:t> What protocols do you have in place for responding to a breach? </w:t>
      </w:r>
    </w:p>
    <w:p w14:paraId="2A38B92C" w14:textId="2A308BD3" w:rsidR="00556602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2370F519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</w:p>
    <w:p w14:paraId="5D249C2F" w14:textId="77777777" w:rsidR="00556602" w:rsidRPr="00CC7AFD" w:rsidRDefault="00556602" w:rsidP="0055660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  <w:r w:rsidRPr="00CC7AFD">
        <w:rPr>
          <w:rFonts w:asciiTheme="minorHAnsi" w:hAnsiTheme="minorHAnsi" w:cstheme="minorHAnsi"/>
        </w:rPr>
        <w:t>#</w:t>
      </w:r>
      <w:r>
        <w:rPr>
          <w:rFonts w:asciiTheme="minorHAnsi" w:hAnsiTheme="minorHAnsi" w:cstheme="minorHAnsi"/>
        </w:rPr>
        <w:t>9</w:t>
      </w:r>
      <w:r w:rsidRPr="00CC7AFD">
        <w:rPr>
          <w:rFonts w:asciiTheme="minorHAnsi" w:hAnsiTheme="minorHAnsi" w:cstheme="minorHAnsi"/>
        </w:rPr>
        <w:t> If we were audited, what kinds of proof could you provide to help support our joint adherence to HIPAA?</w:t>
      </w:r>
    </w:p>
    <w:p w14:paraId="608890B0" w14:textId="77777777" w:rsidR="00556602" w:rsidRDefault="00556602" w:rsidP="00556602">
      <w:pPr>
        <w:rPr>
          <w:rFonts w:cstheme="minorHAnsi"/>
        </w:rPr>
      </w:pPr>
    </w:p>
    <w:p w14:paraId="72239311" w14:textId="77777777" w:rsidR="00556602" w:rsidRPr="00CC7AFD" w:rsidRDefault="00556602" w:rsidP="00556602">
      <w:pPr>
        <w:rPr>
          <w:rFonts w:cstheme="minorHAnsi"/>
        </w:rPr>
      </w:pPr>
      <w:r w:rsidRPr="00CC7AFD">
        <w:rPr>
          <w:rFonts w:cstheme="minorHAnsi"/>
        </w:rPr>
        <w:t>#</w:t>
      </w:r>
      <w:r>
        <w:rPr>
          <w:rFonts w:cstheme="minorHAnsi"/>
        </w:rPr>
        <w:t>10</w:t>
      </w:r>
      <w:r w:rsidRPr="00CC7AFD">
        <w:rPr>
          <w:rFonts w:cstheme="minorHAnsi"/>
        </w:rPr>
        <w:t xml:space="preserve"> What audit process do you have to ensure compliance?</w:t>
      </w:r>
    </w:p>
    <w:p w14:paraId="04370A1D" w14:textId="77777777" w:rsidR="00556602" w:rsidRDefault="00556602"/>
    <w:sectPr w:rsidR="00556602" w:rsidSect="00A22346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E06EF" w14:textId="77777777" w:rsidR="00D3257C" w:rsidRDefault="00D3257C" w:rsidP="00A22346">
      <w:pPr>
        <w:spacing w:after="0" w:line="240" w:lineRule="auto"/>
      </w:pPr>
      <w:r>
        <w:separator/>
      </w:r>
    </w:p>
  </w:endnote>
  <w:endnote w:type="continuationSeparator" w:id="0">
    <w:p w14:paraId="728B504E" w14:textId="77777777" w:rsidR="00D3257C" w:rsidRDefault="00D3257C" w:rsidP="00A2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FEE68" w14:textId="77777777" w:rsidR="00A22346" w:rsidRDefault="00A22346" w:rsidP="00A22346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CD731D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D6A3BF" wp14:editId="7954B3D2">
              <wp:simplePos x="0" y="0"/>
              <wp:positionH relativeFrom="margin">
                <wp:posOffset>-409575</wp:posOffset>
              </wp:positionH>
              <wp:positionV relativeFrom="paragraph">
                <wp:posOffset>-108585</wp:posOffset>
              </wp:positionV>
              <wp:extent cx="7667625" cy="9525"/>
              <wp:effectExtent l="0" t="0" r="9525" b="28575"/>
              <wp:wrapNone/>
              <wp:docPr id="4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667625" cy="9525"/>
                      </a:xfrm>
                      <a:prstGeom prst="line">
                        <a:avLst/>
                      </a:prstGeom>
                      <a:ln w="19050">
                        <a:solidFill>
                          <a:srgbClr val="6DB9C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AF4AED" id="Straight Connector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25pt,-8.55pt" to="571.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" strokecolor="#6db9c3" strokeweight="1.5pt">
              <v:stroke joinstyle="miter"/>
              <w10:wrap anchorx="margin"/>
            </v:line>
          </w:pict>
        </mc:Fallback>
      </mc:AlternateContent>
    </w:r>
    <w:r>
      <w:rPr>
        <w:rFonts w:ascii="Times New Roman" w:hAnsi="Times New Roman" w:cs="Times New Roman"/>
        <w:sz w:val="28"/>
        <w:szCs w:val="28"/>
      </w:rPr>
      <w:t>10 E. Merrick Road</w:t>
    </w:r>
    <w:r w:rsidRPr="00CD731D">
      <w:rPr>
        <w:rFonts w:ascii="Times New Roman" w:hAnsi="Times New Roman" w:cs="Times New Roman"/>
        <w:sz w:val="28"/>
        <w:szCs w:val="28"/>
      </w:rPr>
      <w:t xml:space="preserve">, Suite </w:t>
    </w:r>
    <w:r>
      <w:rPr>
        <w:rFonts w:ascii="Times New Roman" w:hAnsi="Times New Roman" w:cs="Times New Roman"/>
        <w:sz w:val="28"/>
        <w:szCs w:val="28"/>
      </w:rPr>
      <w:t>305</w:t>
    </w:r>
    <w:r w:rsidRPr="00CD731D">
      <w:rPr>
        <w:rFonts w:ascii="Times New Roman" w:hAnsi="Times New Roman" w:cs="Times New Roman"/>
        <w:sz w:val="28"/>
        <w:szCs w:val="28"/>
      </w:rPr>
      <w:t xml:space="preserve">, </w:t>
    </w:r>
    <w:r>
      <w:rPr>
        <w:rFonts w:ascii="Times New Roman" w:hAnsi="Times New Roman" w:cs="Times New Roman"/>
        <w:sz w:val="28"/>
        <w:szCs w:val="28"/>
      </w:rPr>
      <w:t>Valley Stream, N</w:t>
    </w:r>
    <w:r w:rsidRPr="00CD731D">
      <w:rPr>
        <w:rFonts w:ascii="Times New Roman" w:hAnsi="Times New Roman" w:cs="Times New Roman"/>
        <w:sz w:val="28"/>
        <w:szCs w:val="28"/>
      </w:rPr>
      <w:t>ew York 115</w:t>
    </w:r>
    <w:r>
      <w:rPr>
        <w:rFonts w:ascii="Times New Roman" w:hAnsi="Times New Roman" w:cs="Times New Roman"/>
        <w:sz w:val="28"/>
        <w:szCs w:val="28"/>
      </w:rPr>
      <w:t>8</w:t>
    </w:r>
    <w:r w:rsidRPr="00CD731D">
      <w:rPr>
        <w:rFonts w:ascii="Times New Roman" w:hAnsi="Times New Roman" w:cs="Times New Roman"/>
        <w:sz w:val="28"/>
        <w:szCs w:val="28"/>
      </w:rPr>
      <w:t>0</w:t>
    </w:r>
  </w:p>
  <w:p w14:paraId="0F09C614" w14:textId="77777777" w:rsidR="00A22346" w:rsidRDefault="00A22346" w:rsidP="00A22346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♦</w:t>
    </w:r>
  </w:p>
  <w:p w14:paraId="0500ACE2" w14:textId="77777777" w:rsidR="00A22346" w:rsidRDefault="00A22346" w:rsidP="00A22346">
    <w:pPr>
      <w:pStyle w:val="Footer"/>
      <w:jc w:val="center"/>
    </w:pPr>
    <w:r w:rsidRPr="00CD731D">
      <w:rPr>
        <w:rFonts w:ascii="Times New Roman" w:hAnsi="Times New Roman" w:cs="Times New Roman"/>
        <w:sz w:val="28"/>
        <w:szCs w:val="28"/>
      </w:rPr>
      <w:t>Phone</w:t>
    </w:r>
    <w:r>
      <w:rPr>
        <w:rFonts w:ascii="Times New Roman" w:hAnsi="Times New Roman" w:cs="Times New Roman"/>
        <w:sz w:val="28"/>
        <w:szCs w:val="28"/>
      </w:rPr>
      <w:t>:</w:t>
    </w:r>
    <w:r w:rsidRPr="00CD731D">
      <w:rPr>
        <w:rFonts w:ascii="Times New Roman" w:hAnsi="Times New Roman" w:cs="Times New Roman"/>
        <w:sz w:val="28"/>
        <w:szCs w:val="28"/>
      </w:rPr>
      <w:t xml:space="preserve"> 516-350-5551   </w:t>
    </w:r>
    <w:r>
      <w:rPr>
        <w:rFonts w:ascii="Times New Roman" w:hAnsi="Times New Roman" w:cs="Times New Roman"/>
        <w:sz w:val="28"/>
        <w:szCs w:val="28"/>
      </w:rPr>
      <w:t xml:space="preserve">     </w:t>
    </w:r>
    <w:r w:rsidRPr="00CD731D">
      <w:rPr>
        <w:rFonts w:ascii="Times New Roman" w:hAnsi="Times New Roman" w:cs="Times New Roman"/>
        <w:sz w:val="28"/>
        <w:szCs w:val="28"/>
      </w:rPr>
      <w:t xml:space="preserve">   </w:t>
    </w:r>
    <w:r>
      <w:rPr>
        <w:rFonts w:ascii="Times New Roman" w:hAnsi="Times New Roman" w:cs="Times New Roman"/>
        <w:sz w:val="28"/>
        <w:szCs w:val="28"/>
      </w:rPr>
      <w:t>Fax: 888-959-9402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32CB" w14:textId="77777777" w:rsidR="00D3257C" w:rsidRDefault="00D3257C" w:rsidP="00A22346">
      <w:pPr>
        <w:spacing w:after="0" w:line="240" w:lineRule="auto"/>
      </w:pPr>
      <w:r>
        <w:separator/>
      </w:r>
    </w:p>
  </w:footnote>
  <w:footnote w:type="continuationSeparator" w:id="0">
    <w:p w14:paraId="647C6C69" w14:textId="77777777" w:rsidR="00D3257C" w:rsidRDefault="00D3257C" w:rsidP="00A22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937C0" w14:textId="77777777" w:rsidR="00A22346" w:rsidRDefault="00A22346">
    <w:pPr>
      <w:pStyle w:val="Header"/>
    </w:pPr>
    <w:r>
      <w:fldChar w:fldCharType="begin"/>
    </w:r>
    <w:r>
      <w:instrText xml:space="preserve"> DATE \@ "M/d/yyyy" </w:instrText>
    </w:r>
    <w:r>
      <w:fldChar w:fldCharType="separate"/>
    </w:r>
    <w:r w:rsidR="00556602">
      <w:rPr>
        <w:noProof/>
      </w:rPr>
      <w:t>5/7/2021</w:t>
    </w:r>
    <w:r>
      <w:fldChar w:fldCharType="end"/>
    </w:r>
  </w:p>
  <w:p w14:paraId="208C956C" w14:textId="77777777" w:rsidR="00A22346" w:rsidRDefault="00A22346">
    <w:pPr>
      <w:pStyle w:val="Header"/>
    </w:pPr>
    <w:r>
      <w:t xml:space="preserve">Page </w:t>
    </w:r>
    <w:sdt>
      <w:sdtPr>
        <w:id w:val="1015416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4D0D73" w14:textId="77777777" w:rsidR="00A22346" w:rsidRPr="00A22346" w:rsidRDefault="00A22346" w:rsidP="00A223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9A8E" w14:textId="77777777" w:rsidR="00A22346" w:rsidRDefault="00A22346" w:rsidP="00A22346">
    <w:pPr>
      <w:pStyle w:val="Header"/>
      <w:jc w:val="center"/>
    </w:pPr>
    <w:r>
      <w:rPr>
        <w:noProof/>
      </w:rPr>
      <mc:AlternateContent>
        <mc:Choice Requires="wpg">
          <w:drawing>
            <wp:inline distT="0" distB="0" distL="0" distR="0" wp14:anchorId="67A99028" wp14:editId="6F0C4597">
              <wp:extent cx="2638425" cy="1005840"/>
              <wp:effectExtent l="0" t="0" r="9525" b="381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38425" cy="1005840"/>
                        <a:chOff x="0" y="0"/>
                        <a:chExt cx="2354783" cy="1005627"/>
                      </a:xfrm>
                    </wpg:grpSpPr>
                    <wps:wsp>
                      <wps:cNvPr id="2" name="Shape 6"/>
                      <wps:cNvSpPr/>
                      <wps:spPr>
                        <a:xfrm>
                          <a:off x="0" y="653621"/>
                          <a:ext cx="306578" cy="352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578" h="352006">
                              <a:moveTo>
                                <a:pt x="9995" y="0"/>
                              </a:moveTo>
                              <a:cubicBezTo>
                                <a:pt x="28461" y="0"/>
                                <a:pt x="50381" y="1372"/>
                                <a:pt x="55004" y="1372"/>
                              </a:cubicBezTo>
                              <a:cubicBezTo>
                                <a:pt x="58852" y="1372"/>
                                <a:pt x="76162" y="0"/>
                                <a:pt x="90780" y="0"/>
                              </a:cubicBezTo>
                              <a:cubicBezTo>
                                <a:pt x="97701" y="0"/>
                                <a:pt x="101156" y="914"/>
                                <a:pt x="101156" y="3200"/>
                              </a:cubicBezTo>
                              <a:cubicBezTo>
                                <a:pt x="101156" y="5474"/>
                                <a:pt x="100013" y="6401"/>
                                <a:pt x="97320" y="6401"/>
                              </a:cubicBezTo>
                              <a:cubicBezTo>
                                <a:pt x="93091" y="6401"/>
                                <a:pt x="86157" y="6858"/>
                                <a:pt x="82702" y="8674"/>
                              </a:cubicBezTo>
                              <a:cubicBezTo>
                                <a:pt x="78473" y="10973"/>
                                <a:pt x="77699" y="14630"/>
                                <a:pt x="77699" y="17831"/>
                              </a:cubicBezTo>
                              <a:cubicBezTo>
                                <a:pt x="77699" y="23774"/>
                                <a:pt x="82309" y="37935"/>
                                <a:pt x="88087" y="55766"/>
                              </a:cubicBezTo>
                              <a:lnTo>
                                <a:pt x="161938" y="289827"/>
                              </a:lnTo>
                              <a:cubicBezTo>
                                <a:pt x="184252" y="228575"/>
                                <a:pt x="235788" y="69024"/>
                                <a:pt x="244259" y="36106"/>
                              </a:cubicBezTo>
                              <a:cubicBezTo>
                                <a:pt x="246177" y="29248"/>
                                <a:pt x="247714" y="22860"/>
                                <a:pt x="247714" y="18732"/>
                              </a:cubicBezTo>
                              <a:cubicBezTo>
                                <a:pt x="247714" y="15088"/>
                                <a:pt x="246570" y="10516"/>
                                <a:pt x="242722" y="8230"/>
                              </a:cubicBezTo>
                              <a:cubicBezTo>
                                <a:pt x="238112" y="6401"/>
                                <a:pt x="232334" y="6401"/>
                                <a:pt x="228105" y="6401"/>
                              </a:cubicBezTo>
                              <a:cubicBezTo>
                                <a:pt x="225793" y="6401"/>
                                <a:pt x="223863" y="5931"/>
                                <a:pt x="223863" y="3658"/>
                              </a:cubicBezTo>
                              <a:cubicBezTo>
                                <a:pt x="223863" y="914"/>
                                <a:pt x="226187" y="0"/>
                                <a:pt x="232334" y="0"/>
                              </a:cubicBezTo>
                              <a:cubicBezTo>
                                <a:pt x="247714" y="0"/>
                                <a:pt x="265417" y="1372"/>
                                <a:pt x="270027" y="1372"/>
                              </a:cubicBezTo>
                              <a:cubicBezTo>
                                <a:pt x="272339" y="1372"/>
                                <a:pt x="288887" y="0"/>
                                <a:pt x="300037" y="0"/>
                              </a:cubicBezTo>
                              <a:cubicBezTo>
                                <a:pt x="304267" y="0"/>
                                <a:pt x="306578" y="914"/>
                                <a:pt x="306578" y="3200"/>
                              </a:cubicBezTo>
                              <a:cubicBezTo>
                                <a:pt x="306578" y="5474"/>
                                <a:pt x="305041" y="6401"/>
                                <a:pt x="301955" y="6401"/>
                              </a:cubicBezTo>
                              <a:cubicBezTo>
                                <a:pt x="299263" y="6401"/>
                                <a:pt x="290805" y="6401"/>
                                <a:pt x="283489" y="11874"/>
                              </a:cubicBezTo>
                              <a:cubicBezTo>
                                <a:pt x="278498" y="15989"/>
                                <a:pt x="272720" y="23774"/>
                                <a:pt x="262331" y="54851"/>
                              </a:cubicBezTo>
                              <a:cubicBezTo>
                                <a:pt x="258102" y="67653"/>
                                <a:pt x="238874" y="122504"/>
                                <a:pt x="219253" y="178740"/>
                              </a:cubicBezTo>
                              <a:cubicBezTo>
                                <a:pt x="195796" y="245491"/>
                                <a:pt x="178486" y="294856"/>
                                <a:pt x="169634" y="317259"/>
                              </a:cubicBezTo>
                              <a:cubicBezTo>
                                <a:pt x="158864" y="344678"/>
                                <a:pt x="157328" y="352006"/>
                                <a:pt x="153479" y="352006"/>
                              </a:cubicBezTo>
                              <a:cubicBezTo>
                                <a:pt x="148857" y="352006"/>
                                <a:pt x="146939" y="345605"/>
                                <a:pt x="139636" y="323660"/>
                              </a:cubicBezTo>
                              <a:lnTo>
                                <a:pt x="45390" y="43434"/>
                              </a:lnTo>
                              <a:cubicBezTo>
                                <a:pt x="36919" y="17831"/>
                                <a:pt x="31153" y="12802"/>
                                <a:pt x="17691" y="8230"/>
                              </a:cubicBezTo>
                              <a:cubicBezTo>
                                <a:pt x="11913" y="6401"/>
                                <a:pt x="5385" y="6401"/>
                                <a:pt x="3073" y="6401"/>
                              </a:cubicBezTo>
                              <a:cubicBezTo>
                                <a:pt x="762" y="6401"/>
                                <a:pt x="0" y="5029"/>
                                <a:pt x="0" y="3200"/>
                              </a:cubicBezTo>
                              <a:cubicBezTo>
                                <a:pt x="0" y="457"/>
                                <a:pt x="3848" y="0"/>
                                <a:pt x="9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7A0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" name="Shape 7"/>
                      <wps:cNvSpPr/>
                      <wps:spPr>
                        <a:xfrm>
                          <a:off x="316949" y="702078"/>
                          <a:ext cx="155016" cy="298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016" h="298056">
                              <a:moveTo>
                                <a:pt x="145390" y="0"/>
                              </a:moveTo>
                              <a:cubicBezTo>
                                <a:pt x="146545" y="0"/>
                                <a:pt x="146926" y="1829"/>
                                <a:pt x="146926" y="3658"/>
                              </a:cubicBezTo>
                              <a:cubicBezTo>
                                <a:pt x="146926" y="6388"/>
                                <a:pt x="145009" y="10973"/>
                                <a:pt x="144234" y="21933"/>
                              </a:cubicBezTo>
                              <a:cubicBezTo>
                                <a:pt x="143853" y="25590"/>
                                <a:pt x="143091" y="42964"/>
                                <a:pt x="142316" y="47549"/>
                              </a:cubicBezTo>
                              <a:cubicBezTo>
                                <a:pt x="141935" y="49365"/>
                                <a:pt x="140780" y="51651"/>
                                <a:pt x="139243" y="51651"/>
                              </a:cubicBezTo>
                              <a:cubicBezTo>
                                <a:pt x="137325" y="51651"/>
                                <a:pt x="136550" y="49822"/>
                                <a:pt x="136550" y="46622"/>
                              </a:cubicBezTo>
                              <a:cubicBezTo>
                                <a:pt x="136550" y="43891"/>
                                <a:pt x="136169" y="37490"/>
                                <a:pt x="134620" y="32906"/>
                              </a:cubicBezTo>
                              <a:cubicBezTo>
                                <a:pt x="132309" y="26505"/>
                                <a:pt x="128854" y="23774"/>
                                <a:pt x="110388" y="21031"/>
                              </a:cubicBezTo>
                              <a:cubicBezTo>
                                <a:pt x="104623" y="20117"/>
                                <a:pt x="65380" y="19647"/>
                                <a:pt x="61532" y="19647"/>
                              </a:cubicBezTo>
                              <a:cubicBezTo>
                                <a:pt x="59995" y="19647"/>
                                <a:pt x="59614" y="21031"/>
                                <a:pt x="59614" y="23774"/>
                              </a:cubicBezTo>
                              <a:lnTo>
                                <a:pt x="59614" y="129362"/>
                              </a:lnTo>
                              <a:cubicBezTo>
                                <a:pt x="59614" y="132118"/>
                                <a:pt x="59614" y="133477"/>
                                <a:pt x="61532" y="133477"/>
                              </a:cubicBezTo>
                              <a:cubicBezTo>
                                <a:pt x="65773" y="133477"/>
                                <a:pt x="110388" y="133477"/>
                                <a:pt x="118085" y="132563"/>
                              </a:cubicBezTo>
                              <a:cubicBezTo>
                                <a:pt x="126162" y="131661"/>
                                <a:pt x="131166" y="131204"/>
                                <a:pt x="134620" y="127076"/>
                              </a:cubicBezTo>
                              <a:cubicBezTo>
                                <a:pt x="136931" y="124346"/>
                                <a:pt x="138468" y="122060"/>
                                <a:pt x="139624" y="122060"/>
                              </a:cubicBezTo>
                              <a:cubicBezTo>
                                <a:pt x="140780" y="122060"/>
                                <a:pt x="141554" y="122961"/>
                                <a:pt x="141554" y="125260"/>
                              </a:cubicBezTo>
                              <a:cubicBezTo>
                                <a:pt x="141554" y="127546"/>
                                <a:pt x="139624" y="133934"/>
                                <a:pt x="138862" y="146736"/>
                              </a:cubicBezTo>
                              <a:cubicBezTo>
                                <a:pt x="138087" y="154521"/>
                                <a:pt x="137325" y="169139"/>
                                <a:pt x="137325" y="171882"/>
                              </a:cubicBezTo>
                              <a:cubicBezTo>
                                <a:pt x="137325" y="175082"/>
                                <a:pt x="136550" y="179197"/>
                                <a:pt x="134239" y="179197"/>
                              </a:cubicBezTo>
                              <a:cubicBezTo>
                                <a:pt x="132702" y="179197"/>
                                <a:pt x="131928" y="177838"/>
                                <a:pt x="131928" y="175539"/>
                              </a:cubicBezTo>
                              <a:cubicBezTo>
                                <a:pt x="131928" y="171882"/>
                                <a:pt x="131928" y="167780"/>
                                <a:pt x="130391" y="162738"/>
                              </a:cubicBezTo>
                              <a:cubicBezTo>
                                <a:pt x="129235" y="157251"/>
                                <a:pt x="126162" y="152679"/>
                                <a:pt x="113081" y="150851"/>
                              </a:cubicBezTo>
                              <a:cubicBezTo>
                                <a:pt x="103848" y="149479"/>
                                <a:pt x="67691" y="149022"/>
                                <a:pt x="61925" y="149022"/>
                              </a:cubicBezTo>
                              <a:cubicBezTo>
                                <a:pt x="59995" y="149022"/>
                                <a:pt x="59614" y="150393"/>
                                <a:pt x="59614" y="151778"/>
                              </a:cubicBezTo>
                              <a:lnTo>
                                <a:pt x="59614" y="184226"/>
                              </a:lnTo>
                              <a:cubicBezTo>
                                <a:pt x="59614" y="197472"/>
                                <a:pt x="59233" y="242748"/>
                                <a:pt x="59614" y="250507"/>
                              </a:cubicBezTo>
                              <a:cubicBezTo>
                                <a:pt x="60376" y="276568"/>
                                <a:pt x="66535" y="281597"/>
                                <a:pt x="100013" y="281597"/>
                              </a:cubicBezTo>
                              <a:cubicBezTo>
                                <a:pt x="108852" y="281597"/>
                                <a:pt x="125006" y="281597"/>
                                <a:pt x="133858" y="277482"/>
                              </a:cubicBezTo>
                              <a:cubicBezTo>
                                <a:pt x="142697" y="272910"/>
                                <a:pt x="147320" y="266052"/>
                                <a:pt x="149238" y="250507"/>
                              </a:cubicBezTo>
                              <a:cubicBezTo>
                                <a:pt x="150012" y="245948"/>
                                <a:pt x="150787" y="244564"/>
                                <a:pt x="152705" y="244564"/>
                              </a:cubicBezTo>
                              <a:cubicBezTo>
                                <a:pt x="154623" y="244564"/>
                                <a:pt x="155016" y="247764"/>
                                <a:pt x="155016" y="250507"/>
                              </a:cubicBezTo>
                              <a:cubicBezTo>
                                <a:pt x="155016" y="253251"/>
                                <a:pt x="152324" y="279768"/>
                                <a:pt x="150393" y="287998"/>
                              </a:cubicBezTo>
                              <a:cubicBezTo>
                                <a:pt x="148095" y="298056"/>
                                <a:pt x="144628" y="298056"/>
                                <a:pt x="131547" y="298056"/>
                              </a:cubicBezTo>
                              <a:cubicBezTo>
                                <a:pt x="106159" y="298056"/>
                                <a:pt x="86538" y="297142"/>
                                <a:pt x="72695" y="296685"/>
                              </a:cubicBezTo>
                              <a:cubicBezTo>
                                <a:pt x="58458" y="295770"/>
                                <a:pt x="49619" y="295770"/>
                                <a:pt x="44615" y="295770"/>
                              </a:cubicBezTo>
                              <a:cubicBezTo>
                                <a:pt x="43840" y="295770"/>
                                <a:pt x="37313" y="295770"/>
                                <a:pt x="29997" y="296228"/>
                              </a:cubicBezTo>
                              <a:cubicBezTo>
                                <a:pt x="23457" y="296685"/>
                                <a:pt x="15761" y="297142"/>
                                <a:pt x="10376" y="297142"/>
                              </a:cubicBezTo>
                              <a:cubicBezTo>
                                <a:pt x="6909" y="297142"/>
                                <a:pt x="4991" y="296228"/>
                                <a:pt x="4991" y="293942"/>
                              </a:cubicBezTo>
                              <a:cubicBezTo>
                                <a:pt x="4991" y="292570"/>
                                <a:pt x="5766" y="290741"/>
                                <a:pt x="7684" y="290741"/>
                              </a:cubicBezTo>
                              <a:cubicBezTo>
                                <a:pt x="10757" y="290741"/>
                                <a:pt x="14999" y="289370"/>
                                <a:pt x="18072" y="288912"/>
                              </a:cubicBezTo>
                              <a:cubicBezTo>
                                <a:pt x="24613" y="287541"/>
                                <a:pt x="25387" y="279768"/>
                                <a:pt x="26924" y="268338"/>
                              </a:cubicBezTo>
                              <a:cubicBezTo>
                                <a:pt x="28842" y="252349"/>
                                <a:pt x="28842" y="221717"/>
                                <a:pt x="28842" y="184226"/>
                              </a:cubicBezTo>
                              <a:lnTo>
                                <a:pt x="28842" y="115659"/>
                              </a:lnTo>
                              <a:cubicBezTo>
                                <a:pt x="28842" y="55309"/>
                                <a:pt x="28842" y="44348"/>
                                <a:pt x="28067" y="31991"/>
                              </a:cubicBezTo>
                              <a:cubicBezTo>
                                <a:pt x="27305" y="18732"/>
                                <a:pt x="25387" y="12332"/>
                                <a:pt x="14224" y="10516"/>
                              </a:cubicBezTo>
                              <a:cubicBezTo>
                                <a:pt x="11532" y="10058"/>
                                <a:pt x="5766" y="9589"/>
                                <a:pt x="2680" y="9589"/>
                              </a:cubicBezTo>
                              <a:cubicBezTo>
                                <a:pt x="1537" y="9589"/>
                                <a:pt x="0" y="7772"/>
                                <a:pt x="0" y="6388"/>
                              </a:cubicBezTo>
                              <a:cubicBezTo>
                                <a:pt x="0" y="4115"/>
                                <a:pt x="1537" y="3200"/>
                                <a:pt x="5372" y="3200"/>
                              </a:cubicBezTo>
                              <a:cubicBezTo>
                                <a:pt x="20765" y="3200"/>
                                <a:pt x="42685" y="4115"/>
                                <a:pt x="44615" y="4115"/>
                              </a:cubicBezTo>
                              <a:cubicBezTo>
                                <a:pt x="46914" y="4115"/>
                                <a:pt x="117704" y="4572"/>
                                <a:pt x="125400" y="4115"/>
                              </a:cubicBezTo>
                              <a:cubicBezTo>
                                <a:pt x="131928" y="3658"/>
                                <a:pt x="138087" y="2286"/>
                                <a:pt x="140780" y="1829"/>
                              </a:cubicBezTo>
                              <a:cubicBezTo>
                                <a:pt x="142316" y="1372"/>
                                <a:pt x="143853" y="0"/>
                                <a:pt x="1453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7A0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" name="Shape 8"/>
                      <wps:cNvSpPr/>
                      <wps:spPr>
                        <a:xfrm>
                          <a:off x="515033" y="699327"/>
                          <a:ext cx="139636" cy="304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636" h="304914">
                              <a:moveTo>
                                <a:pt x="81547" y="0"/>
                              </a:moveTo>
                              <a:cubicBezTo>
                                <a:pt x="95009" y="0"/>
                                <a:pt x="108471" y="2286"/>
                                <a:pt x="116561" y="4585"/>
                              </a:cubicBezTo>
                              <a:cubicBezTo>
                                <a:pt x="123088" y="6401"/>
                                <a:pt x="125781" y="6401"/>
                                <a:pt x="128486" y="6401"/>
                              </a:cubicBezTo>
                              <a:cubicBezTo>
                                <a:pt x="131178" y="6401"/>
                                <a:pt x="131940" y="6858"/>
                                <a:pt x="131940" y="9144"/>
                              </a:cubicBezTo>
                              <a:cubicBezTo>
                                <a:pt x="131940" y="10985"/>
                                <a:pt x="130404" y="23774"/>
                                <a:pt x="130404" y="50292"/>
                              </a:cubicBezTo>
                              <a:cubicBezTo>
                                <a:pt x="130404" y="56236"/>
                                <a:pt x="130023" y="58979"/>
                                <a:pt x="127711" y="58979"/>
                              </a:cubicBezTo>
                              <a:cubicBezTo>
                                <a:pt x="125400" y="58979"/>
                                <a:pt x="125019" y="57150"/>
                                <a:pt x="124625" y="53937"/>
                              </a:cubicBezTo>
                              <a:cubicBezTo>
                                <a:pt x="124244" y="49378"/>
                                <a:pt x="121552" y="38862"/>
                                <a:pt x="119634" y="34747"/>
                              </a:cubicBezTo>
                              <a:cubicBezTo>
                                <a:pt x="117323" y="30175"/>
                                <a:pt x="106172" y="15545"/>
                                <a:pt x="75781" y="15545"/>
                              </a:cubicBezTo>
                              <a:cubicBezTo>
                                <a:pt x="51156" y="15545"/>
                                <a:pt x="30772" y="30175"/>
                                <a:pt x="30772" y="57607"/>
                              </a:cubicBezTo>
                              <a:cubicBezTo>
                                <a:pt x="30772" y="82296"/>
                                <a:pt x="41161" y="96457"/>
                                <a:pt x="74625" y="123431"/>
                              </a:cubicBezTo>
                              <a:lnTo>
                                <a:pt x="84239" y="131204"/>
                              </a:lnTo>
                              <a:cubicBezTo>
                                <a:pt x="125400" y="164567"/>
                                <a:pt x="139636" y="191541"/>
                                <a:pt x="139636" y="224917"/>
                              </a:cubicBezTo>
                              <a:cubicBezTo>
                                <a:pt x="139636" y="247777"/>
                                <a:pt x="132321" y="272453"/>
                                <a:pt x="108090" y="291211"/>
                              </a:cubicBezTo>
                              <a:cubicBezTo>
                                <a:pt x="93866" y="302171"/>
                                <a:pt x="72707" y="304914"/>
                                <a:pt x="54242" y="304914"/>
                              </a:cubicBezTo>
                              <a:cubicBezTo>
                                <a:pt x="38468" y="304914"/>
                                <a:pt x="18847" y="302171"/>
                                <a:pt x="5004" y="294411"/>
                              </a:cubicBezTo>
                              <a:cubicBezTo>
                                <a:pt x="381" y="291655"/>
                                <a:pt x="0" y="290297"/>
                                <a:pt x="0" y="279781"/>
                              </a:cubicBezTo>
                              <a:cubicBezTo>
                                <a:pt x="0" y="260579"/>
                                <a:pt x="1537" y="245034"/>
                                <a:pt x="1918" y="238633"/>
                              </a:cubicBezTo>
                              <a:cubicBezTo>
                                <a:pt x="1918" y="234518"/>
                                <a:pt x="2692" y="232232"/>
                                <a:pt x="4610" y="232232"/>
                              </a:cubicBezTo>
                              <a:cubicBezTo>
                                <a:pt x="6540" y="232232"/>
                                <a:pt x="7696" y="233604"/>
                                <a:pt x="7696" y="236804"/>
                              </a:cubicBezTo>
                              <a:cubicBezTo>
                                <a:pt x="7696" y="240005"/>
                                <a:pt x="7696" y="245491"/>
                                <a:pt x="8852" y="250977"/>
                              </a:cubicBezTo>
                              <a:cubicBezTo>
                                <a:pt x="14237" y="279324"/>
                                <a:pt x="39624" y="289382"/>
                                <a:pt x="62319" y="289382"/>
                              </a:cubicBezTo>
                              <a:cubicBezTo>
                                <a:pt x="95783" y="289382"/>
                                <a:pt x="113093" y="266979"/>
                                <a:pt x="113093" y="237719"/>
                              </a:cubicBezTo>
                              <a:cubicBezTo>
                                <a:pt x="113093" y="209842"/>
                                <a:pt x="100393" y="196583"/>
                                <a:pt x="70396" y="170066"/>
                              </a:cubicBezTo>
                              <a:lnTo>
                                <a:pt x="55016" y="156350"/>
                              </a:lnTo>
                              <a:cubicBezTo>
                                <a:pt x="18466" y="123888"/>
                                <a:pt x="6540" y="100114"/>
                                <a:pt x="6540" y="73152"/>
                              </a:cubicBezTo>
                              <a:cubicBezTo>
                                <a:pt x="6540" y="27445"/>
                                <a:pt x="36932" y="0"/>
                                <a:pt x="815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7A0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" name="Shape 9"/>
                      <wps:cNvSpPr/>
                      <wps:spPr>
                        <a:xfrm>
                          <a:off x="689654" y="699784"/>
                          <a:ext cx="215417" cy="299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417" h="299441">
                              <a:moveTo>
                                <a:pt x="10770" y="0"/>
                              </a:moveTo>
                              <a:cubicBezTo>
                                <a:pt x="13081" y="0"/>
                                <a:pt x="16535" y="3200"/>
                                <a:pt x="25781" y="4585"/>
                              </a:cubicBezTo>
                              <a:cubicBezTo>
                                <a:pt x="35395" y="5944"/>
                                <a:pt x="48476" y="6401"/>
                                <a:pt x="52311" y="6401"/>
                              </a:cubicBezTo>
                              <a:lnTo>
                                <a:pt x="180023" y="6401"/>
                              </a:lnTo>
                              <a:cubicBezTo>
                                <a:pt x="191173" y="6401"/>
                                <a:pt x="198869" y="5486"/>
                                <a:pt x="204254" y="4585"/>
                              </a:cubicBezTo>
                              <a:cubicBezTo>
                                <a:pt x="209258" y="3670"/>
                                <a:pt x="212331" y="2743"/>
                                <a:pt x="213881" y="2743"/>
                              </a:cubicBezTo>
                              <a:cubicBezTo>
                                <a:pt x="215417" y="2743"/>
                                <a:pt x="215417" y="5029"/>
                                <a:pt x="215417" y="7328"/>
                              </a:cubicBezTo>
                              <a:cubicBezTo>
                                <a:pt x="215417" y="19202"/>
                                <a:pt x="214262" y="47092"/>
                                <a:pt x="214262" y="51664"/>
                              </a:cubicBezTo>
                              <a:cubicBezTo>
                                <a:pt x="214262" y="54864"/>
                                <a:pt x="212725" y="56693"/>
                                <a:pt x="211188" y="56693"/>
                              </a:cubicBezTo>
                              <a:cubicBezTo>
                                <a:pt x="209652" y="56693"/>
                                <a:pt x="208877" y="55321"/>
                                <a:pt x="208496" y="49835"/>
                              </a:cubicBezTo>
                              <a:lnTo>
                                <a:pt x="208102" y="45720"/>
                              </a:lnTo>
                              <a:cubicBezTo>
                                <a:pt x="206946" y="33845"/>
                                <a:pt x="199644" y="25146"/>
                                <a:pt x="167335" y="24232"/>
                              </a:cubicBezTo>
                              <a:lnTo>
                                <a:pt x="125019" y="23317"/>
                              </a:lnTo>
                              <a:lnTo>
                                <a:pt x="125019" y="186525"/>
                              </a:lnTo>
                              <a:cubicBezTo>
                                <a:pt x="125019" y="224003"/>
                                <a:pt x="125019" y="254635"/>
                                <a:pt x="126556" y="270637"/>
                              </a:cubicBezTo>
                              <a:cubicBezTo>
                                <a:pt x="127711" y="282054"/>
                                <a:pt x="129248" y="289382"/>
                                <a:pt x="139637" y="291198"/>
                              </a:cubicBezTo>
                              <a:cubicBezTo>
                                <a:pt x="144247" y="292113"/>
                                <a:pt x="151943" y="293040"/>
                                <a:pt x="155016" y="293040"/>
                              </a:cubicBezTo>
                              <a:cubicBezTo>
                                <a:pt x="157328" y="293040"/>
                                <a:pt x="157709" y="294856"/>
                                <a:pt x="157709" y="296240"/>
                              </a:cubicBezTo>
                              <a:cubicBezTo>
                                <a:pt x="157709" y="298056"/>
                                <a:pt x="156172" y="299441"/>
                                <a:pt x="152324" y="299441"/>
                              </a:cubicBezTo>
                              <a:cubicBezTo>
                                <a:pt x="133871" y="299441"/>
                                <a:pt x="112319" y="298056"/>
                                <a:pt x="110401" y="298056"/>
                              </a:cubicBezTo>
                              <a:cubicBezTo>
                                <a:pt x="108864" y="298056"/>
                                <a:pt x="85395" y="299441"/>
                                <a:pt x="75400" y="299441"/>
                              </a:cubicBezTo>
                              <a:cubicBezTo>
                                <a:pt x="71552" y="299441"/>
                                <a:pt x="70002" y="298513"/>
                                <a:pt x="70002" y="296240"/>
                              </a:cubicBezTo>
                              <a:cubicBezTo>
                                <a:pt x="70002" y="294856"/>
                                <a:pt x="70777" y="293497"/>
                                <a:pt x="72707" y="293497"/>
                              </a:cubicBezTo>
                              <a:cubicBezTo>
                                <a:pt x="75781" y="293497"/>
                                <a:pt x="79629" y="292583"/>
                                <a:pt x="82702" y="291655"/>
                              </a:cubicBezTo>
                              <a:cubicBezTo>
                                <a:pt x="89624" y="289839"/>
                                <a:pt x="91554" y="282054"/>
                                <a:pt x="92710" y="270637"/>
                              </a:cubicBezTo>
                              <a:cubicBezTo>
                                <a:pt x="94247" y="254635"/>
                                <a:pt x="94247" y="224003"/>
                                <a:pt x="94247" y="186525"/>
                              </a:cubicBezTo>
                              <a:lnTo>
                                <a:pt x="94247" y="23317"/>
                              </a:lnTo>
                              <a:lnTo>
                                <a:pt x="45390" y="24232"/>
                              </a:lnTo>
                              <a:cubicBezTo>
                                <a:pt x="24232" y="24689"/>
                                <a:pt x="16154" y="27445"/>
                                <a:pt x="11163" y="36576"/>
                              </a:cubicBezTo>
                              <a:cubicBezTo>
                                <a:pt x="7303" y="43434"/>
                                <a:pt x="6921" y="46177"/>
                                <a:pt x="5766" y="48920"/>
                              </a:cubicBezTo>
                              <a:cubicBezTo>
                                <a:pt x="5004" y="52121"/>
                                <a:pt x="3848" y="52578"/>
                                <a:pt x="2311" y="52578"/>
                              </a:cubicBezTo>
                              <a:cubicBezTo>
                                <a:pt x="1537" y="52578"/>
                                <a:pt x="0" y="51664"/>
                                <a:pt x="0" y="49378"/>
                              </a:cubicBezTo>
                              <a:cubicBezTo>
                                <a:pt x="0" y="45263"/>
                                <a:pt x="6921" y="10528"/>
                                <a:pt x="7303" y="7328"/>
                              </a:cubicBezTo>
                              <a:cubicBezTo>
                                <a:pt x="8077" y="5029"/>
                                <a:pt x="9614" y="0"/>
                                <a:pt x="10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7A0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" name="Shape 10"/>
                      <wps:cNvSpPr/>
                      <wps:spPr>
                        <a:xfrm>
                          <a:off x="937373" y="705276"/>
                          <a:ext cx="100774" cy="2939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74" h="293941">
                              <a:moveTo>
                                <a:pt x="5385" y="0"/>
                              </a:moveTo>
                              <a:cubicBezTo>
                                <a:pt x="20764" y="0"/>
                                <a:pt x="43459" y="914"/>
                                <a:pt x="45377" y="914"/>
                              </a:cubicBezTo>
                              <a:cubicBezTo>
                                <a:pt x="48844" y="914"/>
                                <a:pt x="77318" y="0"/>
                                <a:pt x="87706" y="0"/>
                              </a:cubicBezTo>
                              <a:lnTo>
                                <a:pt x="100774" y="1178"/>
                              </a:lnTo>
                              <a:lnTo>
                                <a:pt x="100774" y="17023"/>
                              </a:lnTo>
                              <a:lnTo>
                                <a:pt x="85001" y="13716"/>
                              </a:lnTo>
                              <a:cubicBezTo>
                                <a:pt x="75006" y="13716"/>
                                <a:pt x="64237" y="15088"/>
                                <a:pt x="60770" y="15989"/>
                              </a:cubicBezTo>
                              <a:cubicBezTo>
                                <a:pt x="59233" y="16916"/>
                                <a:pt x="58077" y="18288"/>
                                <a:pt x="58077" y="20574"/>
                              </a:cubicBezTo>
                              <a:lnTo>
                                <a:pt x="58077" y="145377"/>
                              </a:lnTo>
                              <a:cubicBezTo>
                                <a:pt x="58077" y="147663"/>
                                <a:pt x="58852" y="149022"/>
                                <a:pt x="60389" y="150406"/>
                              </a:cubicBezTo>
                              <a:cubicBezTo>
                                <a:pt x="65392" y="153594"/>
                                <a:pt x="82690" y="156337"/>
                                <a:pt x="97701" y="156337"/>
                              </a:cubicBezTo>
                              <a:lnTo>
                                <a:pt x="100774" y="156088"/>
                              </a:lnTo>
                              <a:lnTo>
                                <a:pt x="100774" y="169996"/>
                              </a:lnTo>
                              <a:lnTo>
                                <a:pt x="60389" y="169139"/>
                              </a:lnTo>
                              <a:cubicBezTo>
                                <a:pt x="58852" y="169139"/>
                                <a:pt x="58077" y="170053"/>
                                <a:pt x="58077" y="172339"/>
                              </a:cubicBezTo>
                              <a:lnTo>
                                <a:pt x="58077" y="181483"/>
                              </a:lnTo>
                              <a:cubicBezTo>
                                <a:pt x="58077" y="218973"/>
                                <a:pt x="58077" y="249149"/>
                                <a:pt x="59614" y="265151"/>
                              </a:cubicBezTo>
                              <a:cubicBezTo>
                                <a:pt x="60770" y="276568"/>
                                <a:pt x="62700" y="283883"/>
                                <a:pt x="73076" y="285712"/>
                              </a:cubicBezTo>
                              <a:cubicBezTo>
                                <a:pt x="77699" y="286626"/>
                                <a:pt x="85001" y="287541"/>
                                <a:pt x="88087" y="287541"/>
                              </a:cubicBezTo>
                              <a:cubicBezTo>
                                <a:pt x="90386" y="287541"/>
                                <a:pt x="90780" y="289369"/>
                                <a:pt x="90780" y="290741"/>
                              </a:cubicBezTo>
                              <a:cubicBezTo>
                                <a:pt x="90780" y="292570"/>
                                <a:pt x="89243" y="293941"/>
                                <a:pt x="85382" y="293941"/>
                              </a:cubicBezTo>
                              <a:cubicBezTo>
                                <a:pt x="66929" y="293941"/>
                                <a:pt x="45377" y="292570"/>
                                <a:pt x="43840" y="292570"/>
                              </a:cubicBezTo>
                              <a:cubicBezTo>
                                <a:pt x="43459" y="292570"/>
                                <a:pt x="20764" y="293941"/>
                                <a:pt x="10376" y="293941"/>
                              </a:cubicBezTo>
                              <a:cubicBezTo>
                                <a:pt x="6921" y="293941"/>
                                <a:pt x="4991" y="293027"/>
                                <a:pt x="4991" y="290741"/>
                              </a:cubicBezTo>
                              <a:cubicBezTo>
                                <a:pt x="4991" y="289369"/>
                                <a:pt x="5766" y="287541"/>
                                <a:pt x="7683" y="287541"/>
                              </a:cubicBezTo>
                              <a:cubicBezTo>
                                <a:pt x="10757" y="287541"/>
                                <a:pt x="14999" y="286626"/>
                                <a:pt x="18072" y="285712"/>
                              </a:cubicBezTo>
                              <a:cubicBezTo>
                                <a:pt x="24613" y="283883"/>
                                <a:pt x="25387" y="276568"/>
                                <a:pt x="26924" y="265151"/>
                              </a:cubicBezTo>
                              <a:cubicBezTo>
                                <a:pt x="28842" y="249149"/>
                                <a:pt x="28842" y="218516"/>
                                <a:pt x="28842" y="181038"/>
                              </a:cubicBezTo>
                              <a:lnTo>
                                <a:pt x="28842" y="112458"/>
                              </a:lnTo>
                              <a:cubicBezTo>
                                <a:pt x="28842" y="52108"/>
                                <a:pt x="28842" y="41148"/>
                                <a:pt x="28080" y="28791"/>
                              </a:cubicBezTo>
                              <a:cubicBezTo>
                                <a:pt x="27305" y="15532"/>
                                <a:pt x="25387" y="9131"/>
                                <a:pt x="14224" y="7315"/>
                              </a:cubicBezTo>
                              <a:cubicBezTo>
                                <a:pt x="11532" y="6858"/>
                                <a:pt x="5766" y="6401"/>
                                <a:pt x="2692" y="6401"/>
                              </a:cubicBezTo>
                              <a:cubicBezTo>
                                <a:pt x="1537" y="6401"/>
                                <a:pt x="0" y="4572"/>
                                <a:pt x="0" y="3200"/>
                              </a:cubicBezTo>
                              <a:cubicBezTo>
                                <a:pt x="0" y="914"/>
                                <a:pt x="1537" y="0"/>
                                <a:pt x="53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7A0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" name="Shape 11"/>
                      <wps:cNvSpPr/>
                      <wps:spPr>
                        <a:xfrm>
                          <a:off x="1038148" y="706453"/>
                          <a:ext cx="155410" cy="292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410" h="292764">
                              <a:moveTo>
                                <a:pt x="0" y="0"/>
                              </a:moveTo>
                              <a:lnTo>
                                <a:pt x="19906" y="1794"/>
                              </a:lnTo>
                              <a:cubicBezTo>
                                <a:pt x="30772" y="4194"/>
                                <a:pt x="41161" y="8423"/>
                                <a:pt x="50013" y="15739"/>
                              </a:cubicBezTo>
                              <a:cubicBezTo>
                                <a:pt x="58471" y="23054"/>
                                <a:pt x="73470" y="41799"/>
                                <a:pt x="73470" y="68774"/>
                              </a:cubicBezTo>
                              <a:cubicBezTo>
                                <a:pt x="73470" y="97565"/>
                                <a:pt x="63475" y="125441"/>
                                <a:pt x="31928" y="157445"/>
                              </a:cubicBezTo>
                              <a:cubicBezTo>
                                <a:pt x="59627" y="198593"/>
                                <a:pt x="83083" y="233798"/>
                                <a:pt x="102705" y="258029"/>
                              </a:cubicBezTo>
                              <a:cubicBezTo>
                                <a:pt x="120790" y="279962"/>
                                <a:pt x="131940" y="283632"/>
                                <a:pt x="140398" y="284991"/>
                              </a:cubicBezTo>
                              <a:cubicBezTo>
                                <a:pt x="146952" y="286363"/>
                                <a:pt x="150406" y="286363"/>
                                <a:pt x="152324" y="286363"/>
                              </a:cubicBezTo>
                              <a:cubicBezTo>
                                <a:pt x="154254" y="286363"/>
                                <a:pt x="155410" y="288192"/>
                                <a:pt x="155410" y="289563"/>
                              </a:cubicBezTo>
                              <a:cubicBezTo>
                                <a:pt x="155410" y="291849"/>
                                <a:pt x="153480" y="292764"/>
                                <a:pt x="147333" y="292764"/>
                              </a:cubicBezTo>
                              <a:lnTo>
                                <a:pt x="126174" y="292764"/>
                              </a:lnTo>
                              <a:cubicBezTo>
                                <a:pt x="106934" y="292764"/>
                                <a:pt x="98476" y="290490"/>
                                <a:pt x="90018" y="284991"/>
                              </a:cubicBezTo>
                              <a:cubicBezTo>
                                <a:pt x="75400" y="275847"/>
                                <a:pt x="63094" y="257115"/>
                                <a:pt x="43853" y="227854"/>
                              </a:cubicBezTo>
                              <a:cubicBezTo>
                                <a:pt x="29616" y="206823"/>
                                <a:pt x="14618" y="181677"/>
                                <a:pt x="7315" y="171161"/>
                              </a:cubicBezTo>
                              <a:cubicBezTo>
                                <a:pt x="5766" y="169332"/>
                                <a:pt x="5004" y="168875"/>
                                <a:pt x="2692" y="168875"/>
                              </a:cubicBezTo>
                              <a:lnTo>
                                <a:pt x="0" y="168818"/>
                              </a:lnTo>
                              <a:lnTo>
                                <a:pt x="0" y="154910"/>
                              </a:lnTo>
                              <a:lnTo>
                                <a:pt x="9620" y="154130"/>
                              </a:lnTo>
                              <a:cubicBezTo>
                                <a:pt x="13948" y="153216"/>
                                <a:pt x="18275" y="151502"/>
                                <a:pt x="22314" y="148301"/>
                              </a:cubicBezTo>
                              <a:cubicBezTo>
                                <a:pt x="33845" y="139170"/>
                                <a:pt x="42697" y="118583"/>
                                <a:pt x="42697" y="88891"/>
                              </a:cubicBezTo>
                              <a:cubicBezTo>
                                <a:pt x="42697" y="52534"/>
                                <a:pt x="30146" y="27764"/>
                                <a:pt x="8616" y="17651"/>
                              </a:cubicBezTo>
                              <a:lnTo>
                                <a:pt x="0" y="158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7A0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" name="Shape 12"/>
                      <wps:cNvSpPr/>
                      <wps:spPr>
                        <a:xfrm>
                          <a:off x="1147755" y="703990"/>
                          <a:ext cx="124663" cy="295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663" h="295230">
                              <a:moveTo>
                                <a:pt x="124663" y="0"/>
                              </a:moveTo>
                              <a:lnTo>
                                <a:pt x="124663" y="58706"/>
                              </a:lnTo>
                              <a:lnTo>
                                <a:pt x="123673" y="57178"/>
                              </a:lnTo>
                              <a:cubicBezTo>
                                <a:pt x="122711" y="57178"/>
                                <a:pt x="121749" y="58661"/>
                                <a:pt x="120790" y="61626"/>
                              </a:cubicBezTo>
                              <a:lnTo>
                                <a:pt x="89243" y="168141"/>
                              </a:lnTo>
                              <a:cubicBezTo>
                                <a:pt x="88849" y="169970"/>
                                <a:pt x="89243" y="170884"/>
                                <a:pt x="90399" y="170884"/>
                              </a:cubicBezTo>
                              <a:lnTo>
                                <a:pt x="124663" y="170884"/>
                              </a:lnTo>
                              <a:lnTo>
                                <a:pt x="124663" y="186886"/>
                              </a:lnTo>
                              <a:lnTo>
                                <a:pt x="85776" y="186886"/>
                              </a:lnTo>
                              <a:cubicBezTo>
                                <a:pt x="84239" y="186886"/>
                                <a:pt x="83083" y="187801"/>
                                <a:pt x="82322" y="190087"/>
                              </a:cubicBezTo>
                              <a:lnTo>
                                <a:pt x="63081" y="252253"/>
                              </a:lnTo>
                              <a:cubicBezTo>
                                <a:pt x="60008" y="261854"/>
                                <a:pt x="58077" y="271456"/>
                                <a:pt x="58077" y="278314"/>
                              </a:cubicBezTo>
                              <a:cubicBezTo>
                                <a:pt x="58077" y="286086"/>
                                <a:pt x="63856" y="288829"/>
                                <a:pt x="69634" y="288829"/>
                              </a:cubicBezTo>
                              <a:lnTo>
                                <a:pt x="72708" y="288829"/>
                              </a:lnTo>
                              <a:cubicBezTo>
                                <a:pt x="75400" y="288829"/>
                                <a:pt x="76162" y="290201"/>
                                <a:pt x="76162" y="292030"/>
                              </a:cubicBezTo>
                              <a:cubicBezTo>
                                <a:pt x="76162" y="294316"/>
                                <a:pt x="74244" y="295230"/>
                                <a:pt x="71171" y="295230"/>
                              </a:cubicBezTo>
                              <a:cubicBezTo>
                                <a:pt x="63081" y="295230"/>
                                <a:pt x="44628" y="293858"/>
                                <a:pt x="40780" y="293858"/>
                              </a:cubicBezTo>
                              <a:cubicBezTo>
                                <a:pt x="37313" y="293858"/>
                                <a:pt x="20396" y="295230"/>
                                <a:pt x="6540" y="295230"/>
                              </a:cubicBezTo>
                              <a:cubicBezTo>
                                <a:pt x="2311" y="295230"/>
                                <a:pt x="0" y="294316"/>
                                <a:pt x="0" y="292030"/>
                              </a:cubicBezTo>
                              <a:cubicBezTo>
                                <a:pt x="0" y="290201"/>
                                <a:pt x="1537" y="288829"/>
                                <a:pt x="3073" y="288829"/>
                              </a:cubicBezTo>
                              <a:cubicBezTo>
                                <a:pt x="5398" y="288829"/>
                                <a:pt x="10389" y="288372"/>
                                <a:pt x="13081" y="287915"/>
                              </a:cubicBezTo>
                              <a:cubicBezTo>
                                <a:pt x="28473" y="285629"/>
                                <a:pt x="35014" y="271913"/>
                                <a:pt x="41554" y="252253"/>
                              </a:cubicBezTo>
                              <a:lnTo>
                                <a:pt x="121171" y="9061"/>
                              </a:lnTo>
                              <a:lnTo>
                                <a:pt x="1246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7A0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" name="Shape 13"/>
                      <wps:cNvSpPr/>
                      <wps:spPr>
                        <a:xfrm>
                          <a:off x="1272418" y="697963"/>
                          <a:ext cx="140373" cy="3012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73" h="301257">
                              <a:moveTo>
                                <a:pt x="4585" y="0"/>
                              </a:moveTo>
                              <a:cubicBezTo>
                                <a:pt x="8039" y="0"/>
                                <a:pt x="9195" y="5486"/>
                                <a:pt x="12662" y="14173"/>
                              </a:cubicBezTo>
                              <a:cubicBezTo>
                                <a:pt x="18822" y="30620"/>
                                <a:pt x="73063" y="191084"/>
                                <a:pt x="93828" y="250063"/>
                              </a:cubicBezTo>
                              <a:cubicBezTo>
                                <a:pt x="106134" y="284798"/>
                                <a:pt x="115380" y="289827"/>
                                <a:pt x="122682" y="292570"/>
                              </a:cubicBezTo>
                              <a:cubicBezTo>
                                <a:pt x="127673" y="294399"/>
                                <a:pt x="132677" y="294856"/>
                                <a:pt x="136132" y="294856"/>
                              </a:cubicBezTo>
                              <a:cubicBezTo>
                                <a:pt x="138075" y="294856"/>
                                <a:pt x="140373" y="295770"/>
                                <a:pt x="140373" y="298056"/>
                              </a:cubicBezTo>
                              <a:cubicBezTo>
                                <a:pt x="140373" y="300342"/>
                                <a:pt x="136525" y="301257"/>
                                <a:pt x="132677" y="301257"/>
                              </a:cubicBezTo>
                              <a:cubicBezTo>
                                <a:pt x="127673" y="301257"/>
                                <a:pt x="102680" y="301257"/>
                                <a:pt x="79210" y="300342"/>
                              </a:cubicBezTo>
                              <a:cubicBezTo>
                                <a:pt x="72670" y="299885"/>
                                <a:pt x="67285" y="299885"/>
                                <a:pt x="67285" y="297599"/>
                              </a:cubicBezTo>
                              <a:cubicBezTo>
                                <a:pt x="67285" y="295770"/>
                                <a:pt x="68060" y="295770"/>
                                <a:pt x="69596" y="294856"/>
                              </a:cubicBezTo>
                              <a:cubicBezTo>
                                <a:pt x="71514" y="293941"/>
                                <a:pt x="74981" y="290741"/>
                                <a:pt x="72670" y="284340"/>
                              </a:cubicBezTo>
                              <a:lnTo>
                                <a:pt x="42291" y="195186"/>
                              </a:lnTo>
                              <a:cubicBezTo>
                                <a:pt x="41517" y="193370"/>
                                <a:pt x="41136" y="192913"/>
                                <a:pt x="39205" y="192913"/>
                              </a:cubicBezTo>
                              <a:lnTo>
                                <a:pt x="0" y="192913"/>
                              </a:lnTo>
                              <a:lnTo>
                                <a:pt x="0" y="176911"/>
                              </a:lnTo>
                              <a:lnTo>
                                <a:pt x="34201" y="176911"/>
                              </a:lnTo>
                              <a:cubicBezTo>
                                <a:pt x="35738" y="176911"/>
                                <a:pt x="35738" y="175997"/>
                                <a:pt x="35357" y="174168"/>
                              </a:cubicBezTo>
                              <a:lnTo>
                                <a:pt x="1893" y="67653"/>
                              </a:lnTo>
                              <a:lnTo>
                                <a:pt x="0" y="64733"/>
                              </a:lnTo>
                              <a:lnTo>
                                <a:pt x="0" y="6027"/>
                              </a:lnTo>
                              <a:lnTo>
                                <a:pt x="1265" y="2743"/>
                              </a:lnTo>
                              <a:cubicBezTo>
                                <a:pt x="2467" y="571"/>
                                <a:pt x="3429" y="0"/>
                                <a:pt x="45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7A0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" name="Shape 14"/>
                      <wps:cNvSpPr/>
                      <wps:spPr>
                        <a:xfrm>
                          <a:off x="1413168" y="647217"/>
                          <a:ext cx="261175" cy="358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175" h="358407">
                              <a:moveTo>
                                <a:pt x="160401" y="0"/>
                              </a:moveTo>
                              <a:cubicBezTo>
                                <a:pt x="175793" y="0"/>
                                <a:pt x="197333" y="1372"/>
                                <a:pt x="216179" y="5486"/>
                              </a:cubicBezTo>
                              <a:cubicBezTo>
                                <a:pt x="230797" y="8687"/>
                                <a:pt x="243116" y="11430"/>
                                <a:pt x="255410" y="12344"/>
                              </a:cubicBezTo>
                              <a:cubicBezTo>
                                <a:pt x="259639" y="12802"/>
                                <a:pt x="260413" y="14630"/>
                                <a:pt x="260413" y="17374"/>
                              </a:cubicBezTo>
                              <a:cubicBezTo>
                                <a:pt x="260413" y="21031"/>
                                <a:pt x="259258" y="26518"/>
                                <a:pt x="258483" y="42977"/>
                              </a:cubicBezTo>
                              <a:cubicBezTo>
                                <a:pt x="257721" y="58052"/>
                                <a:pt x="257721" y="83210"/>
                                <a:pt x="257340" y="90056"/>
                              </a:cubicBezTo>
                              <a:cubicBezTo>
                                <a:pt x="256946" y="96914"/>
                                <a:pt x="256184" y="99657"/>
                                <a:pt x="253873" y="99657"/>
                              </a:cubicBezTo>
                              <a:cubicBezTo>
                                <a:pt x="251181" y="99657"/>
                                <a:pt x="250799" y="96457"/>
                                <a:pt x="250799" y="90056"/>
                              </a:cubicBezTo>
                              <a:cubicBezTo>
                                <a:pt x="250799" y="72225"/>
                                <a:pt x="244653" y="53492"/>
                                <a:pt x="234645" y="43434"/>
                              </a:cubicBezTo>
                              <a:cubicBezTo>
                                <a:pt x="221183" y="29718"/>
                                <a:pt x="191567" y="17374"/>
                                <a:pt x="157709" y="17374"/>
                              </a:cubicBezTo>
                              <a:cubicBezTo>
                                <a:pt x="106553" y="17374"/>
                                <a:pt x="82702" y="35192"/>
                                <a:pt x="69240" y="50749"/>
                              </a:cubicBezTo>
                              <a:cubicBezTo>
                                <a:pt x="41148" y="82753"/>
                                <a:pt x="34620" y="123431"/>
                                <a:pt x="34620" y="170066"/>
                              </a:cubicBezTo>
                              <a:cubicBezTo>
                                <a:pt x="34620" y="257378"/>
                                <a:pt x="91161" y="337363"/>
                                <a:pt x="173482" y="337363"/>
                              </a:cubicBezTo>
                              <a:cubicBezTo>
                                <a:pt x="202336" y="337363"/>
                                <a:pt x="225031" y="333261"/>
                                <a:pt x="240424" y="314516"/>
                              </a:cubicBezTo>
                              <a:cubicBezTo>
                                <a:pt x="248488" y="304457"/>
                                <a:pt x="253492" y="284353"/>
                                <a:pt x="254648" y="276111"/>
                              </a:cubicBezTo>
                              <a:cubicBezTo>
                                <a:pt x="255410" y="271094"/>
                                <a:pt x="256184" y="269253"/>
                                <a:pt x="258483" y="269253"/>
                              </a:cubicBezTo>
                              <a:cubicBezTo>
                                <a:pt x="260413" y="269253"/>
                                <a:pt x="261175" y="272453"/>
                                <a:pt x="261175" y="276111"/>
                              </a:cubicBezTo>
                              <a:cubicBezTo>
                                <a:pt x="261175" y="279311"/>
                                <a:pt x="256565" y="319088"/>
                                <a:pt x="252717" y="334632"/>
                              </a:cubicBezTo>
                              <a:cubicBezTo>
                                <a:pt x="250418" y="343319"/>
                                <a:pt x="249644" y="344221"/>
                                <a:pt x="242722" y="347891"/>
                              </a:cubicBezTo>
                              <a:cubicBezTo>
                                <a:pt x="227330" y="355206"/>
                                <a:pt x="198107" y="358407"/>
                                <a:pt x="173482" y="358407"/>
                              </a:cubicBezTo>
                              <a:cubicBezTo>
                                <a:pt x="115773" y="358407"/>
                                <a:pt x="76937" y="341490"/>
                                <a:pt x="46545" y="309029"/>
                              </a:cubicBezTo>
                              <a:cubicBezTo>
                                <a:pt x="9233" y="269253"/>
                                <a:pt x="0" y="217145"/>
                                <a:pt x="0" y="173723"/>
                              </a:cubicBezTo>
                              <a:cubicBezTo>
                                <a:pt x="0" y="143091"/>
                                <a:pt x="8839" y="89611"/>
                                <a:pt x="43078" y="48920"/>
                              </a:cubicBezTo>
                              <a:cubicBezTo>
                                <a:pt x="66154" y="21488"/>
                                <a:pt x="101168" y="0"/>
                                <a:pt x="1604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A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" name="Shape 15"/>
                      <wps:cNvSpPr/>
                      <wps:spPr>
                        <a:xfrm>
                          <a:off x="1678946" y="703990"/>
                          <a:ext cx="124663" cy="295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663" h="295230">
                              <a:moveTo>
                                <a:pt x="124663" y="0"/>
                              </a:moveTo>
                              <a:lnTo>
                                <a:pt x="124663" y="58706"/>
                              </a:lnTo>
                              <a:lnTo>
                                <a:pt x="123673" y="57178"/>
                              </a:lnTo>
                              <a:cubicBezTo>
                                <a:pt x="122711" y="57178"/>
                                <a:pt x="121749" y="58661"/>
                                <a:pt x="120790" y="61626"/>
                              </a:cubicBezTo>
                              <a:lnTo>
                                <a:pt x="89243" y="168141"/>
                              </a:lnTo>
                              <a:cubicBezTo>
                                <a:pt x="88849" y="169970"/>
                                <a:pt x="89243" y="170884"/>
                                <a:pt x="90399" y="170884"/>
                              </a:cubicBezTo>
                              <a:lnTo>
                                <a:pt x="124663" y="170884"/>
                              </a:lnTo>
                              <a:lnTo>
                                <a:pt x="124663" y="186886"/>
                              </a:lnTo>
                              <a:lnTo>
                                <a:pt x="85776" y="186886"/>
                              </a:lnTo>
                              <a:cubicBezTo>
                                <a:pt x="84239" y="186886"/>
                                <a:pt x="83083" y="187801"/>
                                <a:pt x="82322" y="190087"/>
                              </a:cubicBezTo>
                              <a:lnTo>
                                <a:pt x="63081" y="252253"/>
                              </a:lnTo>
                              <a:cubicBezTo>
                                <a:pt x="60008" y="261854"/>
                                <a:pt x="58077" y="271456"/>
                                <a:pt x="58077" y="278314"/>
                              </a:cubicBezTo>
                              <a:cubicBezTo>
                                <a:pt x="58077" y="286086"/>
                                <a:pt x="63856" y="288829"/>
                                <a:pt x="69634" y="288829"/>
                              </a:cubicBezTo>
                              <a:lnTo>
                                <a:pt x="72708" y="288829"/>
                              </a:lnTo>
                              <a:cubicBezTo>
                                <a:pt x="75400" y="288829"/>
                                <a:pt x="76162" y="290201"/>
                                <a:pt x="76162" y="292030"/>
                              </a:cubicBezTo>
                              <a:cubicBezTo>
                                <a:pt x="76162" y="294316"/>
                                <a:pt x="74244" y="295230"/>
                                <a:pt x="71171" y="295230"/>
                              </a:cubicBezTo>
                              <a:cubicBezTo>
                                <a:pt x="63081" y="295230"/>
                                <a:pt x="44628" y="293858"/>
                                <a:pt x="40767" y="293858"/>
                              </a:cubicBezTo>
                              <a:cubicBezTo>
                                <a:pt x="37313" y="293858"/>
                                <a:pt x="20396" y="295230"/>
                                <a:pt x="6540" y="295230"/>
                              </a:cubicBezTo>
                              <a:cubicBezTo>
                                <a:pt x="2311" y="295230"/>
                                <a:pt x="0" y="294316"/>
                                <a:pt x="0" y="292030"/>
                              </a:cubicBezTo>
                              <a:cubicBezTo>
                                <a:pt x="0" y="290201"/>
                                <a:pt x="1537" y="288829"/>
                                <a:pt x="3073" y="288829"/>
                              </a:cubicBezTo>
                              <a:cubicBezTo>
                                <a:pt x="5385" y="288829"/>
                                <a:pt x="10389" y="288372"/>
                                <a:pt x="13081" y="287915"/>
                              </a:cubicBezTo>
                              <a:cubicBezTo>
                                <a:pt x="28461" y="285629"/>
                                <a:pt x="35001" y="271913"/>
                                <a:pt x="41554" y="252253"/>
                              </a:cubicBezTo>
                              <a:lnTo>
                                <a:pt x="121171" y="9061"/>
                              </a:lnTo>
                              <a:lnTo>
                                <a:pt x="1246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A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" name="Shape 16"/>
                      <wps:cNvSpPr/>
                      <wps:spPr>
                        <a:xfrm>
                          <a:off x="1803609" y="697963"/>
                          <a:ext cx="140373" cy="3012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73" h="301257">
                              <a:moveTo>
                                <a:pt x="4585" y="0"/>
                              </a:moveTo>
                              <a:cubicBezTo>
                                <a:pt x="8039" y="0"/>
                                <a:pt x="9195" y="5486"/>
                                <a:pt x="12662" y="14173"/>
                              </a:cubicBezTo>
                              <a:cubicBezTo>
                                <a:pt x="18822" y="30620"/>
                                <a:pt x="73063" y="191084"/>
                                <a:pt x="93828" y="250063"/>
                              </a:cubicBezTo>
                              <a:cubicBezTo>
                                <a:pt x="106134" y="284798"/>
                                <a:pt x="115380" y="289827"/>
                                <a:pt x="122682" y="292570"/>
                              </a:cubicBezTo>
                              <a:cubicBezTo>
                                <a:pt x="127673" y="294399"/>
                                <a:pt x="132677" y="294856"/>
                                <a:pt x="136132" y="294856"/>
                              </a:cubicBezTo>
                              <a:cubicBezTo>
                                <a:pt x="138075" y="294856"/>
                                <a:pt x="140373" y="295770"/>
                                <a:pt x="140373" y="298056"/>
                              </a:cubicBezTo>
                              <a:cubicBezTo>
                                <a:pt x="140373" y="300342"/>
                                <a:pt x="136525" y="301257"/>
                                <a:pt x="132677" y="301257"/>
                              </a:cubicBezTo>
                              <a:cubicBezTo>
                                <a:pt x="127673" y="301257"/>
                                <a:pt x="102680" y="301257"/>
                                <a:pt x="79210" y="300342"/>
                              </a:cubicBezTo>
                              <a:cubicBezTo>
                                <a:pt x="72670" y="299885"/>
                                <a:pt x="67285" y="299885"/>
                                <a:pt x="67285" y="297599"/>
                              </a:cubicBezTo>
                              <a:cubicBezTo>
                                <a:pt x="67285" y="295770"/>
                                <a:pt x="68060" y="295770"/>
                                <a:pt x="69596" y="294856"/>
                              </a:cubicBezTo>
                              <a:cubicBezTo>
                                <a:pt x="71514" y="293941"/>
                                <a:pt x="74981" y="290741"/>
                                <a:pt x="72670" y="284340"/>
                              </a:cubicBezTo>
                              <a:lnTo>
                                <a:pt x="42291" y="195186"/>
                              </a:lnTo>
                              <a:cubicBezTo>
                                <a:pt x="41517" y="193370"/>
                                <a:pt x="41136" y="192913"/>
                                <a:pt x="39205" y="192913"/>
                              </a:cubicBezTo>
                              <a:lnTo>
                                <a:pt x="0" y="192913"/>
                              </a:lnTo>
                              <a:lnTo>
                                <a:pt x="0" y="176911"/>
                              </a:lnTo>
                              <a:lnTo>
                                <a:pt x="34201" y="176911"/>
                              </a:lnTo>
                              <a:cubicBezTo>
                                <a:pt x="35738" y="176911"/>
                                <a:pt x="35738" y="175997"/>
                                <a:pt x="35357" y="174168"/>
                              </a:cubicBezTo>
                              <a:lnTo>
                                <a:pt x="1893" y="67653"/>
                              </a:lnTo>
                              <a:lnTo>
                                <a:pt x="0" y="64733"/>
                              </a:lnTo>
                              <a:lnTo>
                                <a:pt x="0" y="6027"/>
                              </a:lnTo>
                              <a:lnTo>
                                <a:pt x="1265" y="2743"/>
                              </a:lnTo>
                              <a:cubicBezTo>
                                <a:pt x="2467" y="571"/>
                                <a:pt x="3429" y="0"/>
                                <a:pt x="45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A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" name="Shape 17"/>
                      <wps:cNvSpPr/>
                      <wps:spPr>
                        <a:xfrm>
                          <a:off x="1950502" y="705276"/>
                          <a:ext cx="100787" cy="2939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87" h="293941">
                              <a:moveTo>
                                <a:pt x="5398" y="0"/>
                              </a:moveTo>
                              <a:cubicBezTo>
                                <a:pt x="20777" y="0"/>
                                <a:pt x="43472" y="914"/>
                                <a:pt x="45390" y="914"/>
                              </a:cubicBezTo>
                              <a:cubicBezTo>
                                <a:pt x="48844" y="914"/>
                                <a:pt x="77330" y="0"/>
                                <a:pt x="87706" y="0"/>
                              </a:cubicBezTo>
                              <a:lnTo>
                                <a:pt x="100787" y="1179"/>
                              </a:lnTo>
                              <a:lnTo>
                                <a:pt x="100787" y="17023"/>
                              </a:lnTo>
                              <a:lnTo>
                                <a:pt x="85014" y="13716"/>
                              </a:lnTo>
                              <a:cubicBezTo>
                                <a:pt x="75019" y="13716"/>
                                <a:pt x="64237" y="15088"/>
                                <a:pt x="60782" y="15989"/>
                              </a:cubicBezTo>
                              <a:cubicBezTo>
                                <a:pt x="59246" y="16916"/>
                                <a:pt x="58090" y="18288"/>
                                <a:pt x="58090" y="20574"/>
                              </a:cubicBezTo>
                              <a:lnTo>
                                <a:pt x="58090" y="145377"/>
                              </a:lnTo>
                              <a:cubicBezTo>
                                <a:pt x="58090" y="147663"/>
                                <a:pt x="58865" y="149022"/>
                                <a:pt x="60401" y="150406"/>
                              </a:cubicBezTo>
                              <a:cubicBezTo>
                                <a:pt x="65392" y="153594"/>
                                <a:pt x="82703" y="156337"/>
                                <a:pt x="97701" y="156337"/>
                              </a:cubicBezTo>
                              <a:lnTo>
                                <a:pt x="100787" y="156087"/>
                              </a:lnTo>
                              <a:lnTo>
                                <a:pt x="100787" y="169996"/>
                              </a:lnTo>
                              <a:lnTo>
                                <a:pt x="60401" y="169139"/>
                              </a:lnTo>
                              <a:cubicBezTo>
                                <a:pt x="58865" y="169139"/>
                                <a:pt x="58090" y="170053"/>
                                <a:pt x="58090" y="172339"/>
                              </a:cubicBezTo>
                              <a:lnTo>
                                <a:pt x="58090" y="181483"/>
                              </a:lnTo>
                              <a:cubicBezTo>
                                <a:pt x="58090" y="218973"/>
                                <a:pt x="58090" y="249149"/>
                                <a:pt x="59627" y="265151"/>
                              </a:cubicBezTo>
                              <a:cubicBezTo>
                                <a:pt x="60782" y="276568"/>
                                <a:pt x="62700" y="283883"/>
                                <a:pt x="73089" y="285712"/>
                              </a:cubicBezTo>
                              <a:cubicBezTo>
                                <a:pt x="77711" y="286626"/>
                                <a:pt x="85014" y="287541"/>
                                <a:pt x="88087" y="287541"/>
                              </a:cubicBezTo>
                              <a:cubicBezTo>
                                <a:pt x="90399" y="287541"/>
                                <a:pt x="90780" y="289369"/>
                                <a:pt x="90780" y="290741"/>
                              </a:cubicBezTo>
                              <a:cubicBezTo>
                                <a:pt x="90780" y="292570"/>
                                <a:pt x="89243" y="293941"/>
                                <a:pt x="85395" y="293941"/>
                              </a:cubicBezTo>
                              <a:cubicBezTo>
                                <a:pt x="66929" y="293941"/>
                                <a:pt x="45390" y="292570"/>
                                <a:pt x="43853" y="292570"/>
                              </a:cubicBezTo>
                              <a:cubicBezTo>
                                <a:pt x="43472" y="292570"/>
                                <a:pt x="20777" y="293941"/>
                                <a:pt x="10389" y="293941"/>
                              </a:cubicBezTo>
                              <a:cubicBezTo>
                                <a:pt x="6934" y="293941"/>
                                <a:pt x="5004" y="293027"/>
                                <a:pt x="5004" y="290741"/>
                              </a:cubicBezTo>
                              <a:cubicBezTo>
                                <a:pt x="5004" y="289369"/>
                                <a:pt x="5779" y="287541"/>
                                <a:pt x="7696" y="287541"/>
                              </a:cubicBezTo>
                              <a:cubicBezTo>
                                <a:pt x="10770" y="287541"/>
                                <a:pt x="14999" y="286626"/>
                                <a:pt x="18085" y="285712"/>
                              </a:cubicBezTo>
                              <a:cubicBezTo>
                                <a:pt x="24613" y="283883"/>
                                <a:pt x="25400" y="276568"/>
                                <a:pt x="26937" y="265151"/>
                              </a:cubicBezTo>
                              <a:cubicBezTo>
                                <a:pt x="28854" y="249149"/>
                                <a:pt x="28854" y="218516"/>
                                <a:pt x="28854" y="181038"/>
                              </a:cubicBezTo>
                              <a:lnTo>
                                <a:pt x="28854" y="112458"/>
                              </a:lnTo>
                              <a:cubicBezTo>
                                <a:pt x="28854" y="52108"/>
                                <a:pt x="28854" y="41148"/>
                                <a:pt x="28092" y="28791"/>
                              </a:cubicBezTo>
                              <a:cubicBezTo>
                                <a:pt x="27318" y="15532"/>
                                <a:pt x="25400" y="9131"/>
                                <a:pt x="14237" y="7315"/>
                              </a:cubicBezTo>
                              <a:cubicBezTo>
                                <a:pt x="11544" y="6858"/>
                                <a:pt x="5779" y="6401"/>
                                <a:pt x="2705" y="6401"/>
                              </a:cubicBezTo>
                              <a:cubicBezTo>
                                <a:pt x="1550" y="6401"/>
                                <a:pt x="0" y="4572"/>
                                <a:pt x="0" y="3200"/>
                              </a:cubicBezTo>
                              <a:cubicBezTo>
                                <a:pt x="0" y="914"/>
                                <a:pt x="1550" y="0"/>
                                <a:pt x="539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A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" name="Shape 18"/>
                      <wps:cNvSpPr/>
                      <wps:spPr>
                        <a:xfrm>
                          <a:off x="2051289" y="706454"/>
                          <a:ext cx="155410" cy="29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410" h="292763">
                              <a:moveTo>
                                <a:pt x="0" y="0"/>
                              </a:moveTo>
                              <a:lnTo>
                                <a:pt x="19904" y="1793"/>
                              </a:lnTo>
                              <a:cubicBezTo>
                                <a:pt x="30772" y="4194"/>
                                <a:pt x="41161" y="8423"/>
                                <a:pt x="50013" y="15738"/>
                              </a:cubicBezTo>
                              <a:cubicBezTo>
                                <a:pt x="58471" y="23053"/>
                                <a:pt x="73470" y="41798"/>
                                <a:pt x="73470" y="68773"/>
                              </a:cubicBezTo>
                              <a:cubicBezTo>
                                <a:pt x="73470" y="97564"/>
                                <a:pt x="63462" y="125441"/>
                                <a:pt x="31928" y="157444"/>
                              </a:cubicBezTo>
                              <a:cubicBezTo>
                                <a:pt x="59627" y="198592"/>
                                <a:pt x="83083" y="233797"/>
                                <a:pt x="102705" y="258028"/>
                              </a:cubicBezTo>
                              <a:cubicBezTo>
                                <a:pt x="120777" y="279961"/>
                                <a:pt x="131940" y="283632"/>
                                <a:pt x="140398" y="284991"/>
                              </a:cubicBezTo>
                              <a:cubicBezTo>
                                <a:pt x="146952" y="286362"/>
                                <a:pt x="150406" y="286362"/>
                                <a:pt x="152324" y="286362"/>
                              </a:cubicBezTo>
                              <a:cubicBezTo>
                                <a:pt x="154254" y="286362"/>
                                <a:pt x="155410" y="288191"/>
                                <a:pt x="155410" y="289563"/>
                              </a:cubicBezTo>
                              <a:cubicBezTo>
                                <a:pt x="155410" y="291849"/>
                                <a:pt x="153480" y="292763"/>
                                <a:pt x="147333" y="292763"/>
                              </a:cubicBezTo>
                              <a:lnTo>
                                <a:pt x="126174" y="292763"/>
                              </a:lnTo>
                              <a:cubicBezTo>
                                <a:pt x="106934" y="292763"/>
                                <a:pt x="98476" y="290490"/>
                                <a:pt x="90005" y="284991"/>
                              </a:cubicBezTo>
                              <a:cubicBezTo>
                                <a:pt x="75400" y="275847"/>
                                <a:pt x="63081" y="257114"/>
                                <a:pt x="43840" y="227853"/>
                              </a:cubicBezTo>
                              <a:cubicBezTo>
                                <a:pt x="29616" y="206822"/>
                                <a:pt x="14618" y="181676"/>
                                <a:pt x="7315" y="171160"/>
                              </a:cubicBezTo>
                              <a:cubicBezTo>
                                <a:pt x="5766" y="169332"/>
                                <a:pt x="5004" y="168874"/>
                                <a:pt x="2692" y="168874"/>
                              </a:cubicBezTo>
                              <a:lnTo>
                                <a:pt x="0" y="168817"/>
                              </a:lnTo>
                              <a:lnTo>
                                <a:pt x="0" y="154908"/>
                              </a:lnTo>
                              <a:lnTo>
                                <a:pt x="9612" y="154130"/>
                              </a:lnTo>
                              <a:cubicBezTo>
                                <a:pt x="13938" y="153215"/>
                                <a:pt x="18262" y="151501"/>
                                <a:pt x="22301" y="148300"/>
                              </a:cubicBezTo>
                              <a:cubicBezTo>
                                <a:pt x="33845" y="139169"/>
                                <a:pt x="42697" y="118582"/>
                                <a:pt x="42697" y="88890"/>
                              </a:cubicBezTo>
                              <a:cubicBezTo>
                                <a:pt x="42697" y="52533"/>
                                <a:pt x="30146" y="27763"/>
                                <a:pt x="8616" y="17651"/>
                              </a:cubicBezTo>
                              <a:lnTo>
                                <a:pt x="0" y="158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A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" name="Shape 19"/>
                      <wps:cNvSpPr/>
                      <wps:spPr>
                        <a:xfrm>
                          <a:off x="2199754" y="702078"/>
                          <a:ext cx="155029" cy="298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029" h="298056">
                              <a:moveTo>
                                <a:pt x="145402" y="0"/>
                              </a:moveTo>
                              <a:cubicBezTo>
                                <a:pt x="146558" y="0"/>
                                <a:pt x="146939" y="1829"/>
                                <a:pt x="146939" y="3658"/>
                              </a:cubicBezTo>
                              <a:cubicBezTo>
                                <a:pt x="146939" y="6388"/>
                                <a:pt x="145009" y="10973"/>
                                <a:pt x="144247" y="21933"/>
                              </a:cubicBezTo>
                              <a:cubicBezTo>
                                <a:pt x="143866" y="25590"/>
                                <a:pt x="143091" y="42964"/>
                                <a:pt x="142329" y="47549"/>
                              </a:cubicBezTo>
                              <a:cubicBezTo>
                                <a:pt x="141935" y="49365"/>
                                <a:pt x="140780" y="51651"/>
                                <a:pt x="139243" y="51651"/>
                              </a:cubicBezTo>
                              <a:cubicBezTo>
                                <a:pt x="137325" y="51651"/>
                                <a:pt x="136550" y="49822"/>
                                <a:pt x="136550" y="46622"/>
                              </a:cubicBezTo>
                              <a:cubicBezTo>
                                <a:pt x="136550" y="43891"/>
                                <a:pt x="136169" y="37490"/>
                                <a:pt x="134633" y="32906"/>
                              </a:cubicBezTo>
                              <a:cubicBezTo>
                                <a:pt x="132321" y="26505"/>
                                <a:pt x="128867" y="23774"/>
                                <a:pt x="110401" y="21031"/>
                              </a:cubicBezTo>
                              <a:cubicBezTo>
                                <a:pt x="104635" y="20117"/>
                                <a:pt x="65392" y="19647"/>
                                <a:pt x="61544" y="19647"/>
                              </a:cubicBezTo>
                              <a:cubicBezTo>
                                <a:pt x="60008" y="19647"/>
                                <a:pt x="59627" y="21031"/>
                                <a:pt x="59627" y="23774"/>
                              </a:cubicBezTo>
                              <a:lnTo>
                                <a:pt x="59627" y="129362"/>
                              </a:lnTo>
                              <a:cubicBezTo>
                                <a:pt x="59627" y="132118"/>
                                <a:pt x="59627" y="133477"/>
                                <a:pt x="61544" y="133477"/>
                              </a:cubicBezTo>
                              <a:cubicBezTo>
                                <a:pt x="65773" y="133477"/>
                                <a:pt x="110401" y="133477"/>
                                <a:pt x="118085" y="132563"/>
                              </a:cubicBezTo>
                              <a:cubicBezTo>
                                <a:pt x="126174" y="131661"/>
                                <a:pt x="131178" y="131204"/>
                                <a:pt x="134633" y="127076"/>
                              </a:cubicBezTo>
                              <a:cubicBezTo>
                                <a:pt x="136944" y="124346"/>
                                <a:pt x="138481" y="122060"/>
                                <a:pt x="139637" y="122060"/>
                              </a:cubicBezTo>
                              <a:cubicBezTo>
                                <a:pt x="140780" y="122060"/>
                                <a:pt x="141554" y="122961"/>
                                <a:pt x="141554" y="125260"/>
                              </a:cubicBezTo>
                              <a:cubicBezTo>
                                <a:pt x="141554" y="127546"/>
                                <a:pt x="139637" y="133934"/>
                                <a:pt x="138862" y="146736"/>
                              </a:cubicBezTo>
                              <a:cubicBezTo>
                                <a:pt x="138100" y="154521"/>
                                <a:pt x="137325" y="169139"/>
                                <a:pt x="137325" y="171882"/>
                              </a:cubicBezTo>
                              <a:cubicBezTo>
                                <a:pt x="137325" y="175082"/>
                                <a:pt x="136550" y="179197"/>
                                <a:pt x="134252" y="179197"/>
                              </a:cubicBezTo>
                              <a:cubicBezTo>
                                <a:pt x="132715" y="179197"/>
                                <a:pt x="131940" y="177838"/>
                                <a:pt x="131940" y="175539"/>
                              </a:cubicBezTo>
                              <a:cubicBezTo>
                                <a:pt x="131940" y="171882"/>
                                <a:pt x="131940" y="167780"/>
                                <a:pt x="130404" y="162738"/>
                              </a:cubicBezTo>
                              <a:cubicBezTo>
                                <a:pt x="129248" y="157251"/>
                                <a:pt x="126174" y="152679"/>
                                <a:pt x="113093" y="150851"/>
                              </a:cubicBezTo>
                              <a:cubicBezTo>
                                <a:pt x="103861" y="149479"/>
                                <a:pt x="67704" y="149022"/>
                                <a:pt x="61925" y="149022"/>
                              </a:cubicBezTo>
                              <a:cubicBezTo>
                                <a:pt x="60008" y="149022"/>
                                <a:pt x="59627" y="150393"/>
                                <a:pt x="59627" y="151778"/>
                              </a:cubicBezTo>
                              <a:lnTo>
                                <a:pt x="59627" y="184226"/>
                              </a:lnTo>
                              <a:cubicBezTo>
                                <a:pt x="59627" y="197472"/>
                                <a:pt x="59246" y="242748"/>
                                <a:pt x="59627" y="250507"/>
                              </a:cubicBezTo>
                              <a:cubicBezTo>
                                <a:pt x="60389" y="276568"/>
                                <a:pt x="66548" y="281597"/>
                                <a:pt x="100025" y="281597"/>
                              </a:cubicBezTo>
                              <a:cubicBezTo>
                                <a:pt x="108864" y="281597"/>
                                <a:pt x="125019" y="281597"/>
                                <a:pt x="133871" y="277482"/>
                              </a:cubicBezTo>
                              <a:cubicBezTo>
                                <a:pt x="142710" y="272910"/>
                                <a:pt x="147320" y="266052"/>
                                <a:pt x="149250" y="250507"/>
                              </a:cubicBezTo>
                              <a:cubicBezTo>
                                <a:pt x="150025" y="245948"/>
                                <a:pt x="150800" y="244564"/>
                                <a:pt x="152718" y="244564"/>
                              </a:cubicBezTo>
                              <a:cubicBezTo>
                                <a:pt x="154635" y="244564"/>
                                <a:pt x="155029" y="247764"/>
                                <a:pt x="155029" y="250507"/>
                              </a:cubicBezTo>
                              <a:cubicBezTo>
                                <a:pt x="155029" y="253251"/>
                                <a:pt x="152337" y="279768"/>
                                <a:pt x="150406" y="287998"/>
                              </a:cubicBezTo>
                              <a:cubicBezTo>
                                <a:pt x="148107" y="298056"/>
                                <a:pt x="144628" y="298056"/>
                                <a:pt x="131559" y="298056"/>
                              </a:cubicBezTo>
                              <a:cubicBezTo>
                                <a:pt x="106172" y="298056"/>
                                <a:pt x="86551" y="297142"/>
                                <a:pt x="72695" y="296685"/>
                              </a:cubicBezTo>
                              <a:cubicBezTo>
                                <a:pt x="58471" y="295770"/>
                                <a:pt x="49632" y="295770"/>
                                <a:pt x="44615" y="295770"/>
                              </a:cubicBezTo>
                              <a:cubicBezTo>
                                <a:pt x="43853" y="295770"/>
                                <a:pt x="37313" y="295770"/>
                                <a:pt x="30010" y="296228"/>
                              </a:cubicBezTo>
                              <a:cubicBezTo>
                                <a:pt x="23457" y="296685"/>
                                <a:pt x="15773" y="297142"/>
                                <a:pt x="10389" y="297142"/>
                              </a:cubicBezTo>
                              <a:cubicBezTo>
                                <a:pt x="6921" y="297142"/>
                                <a:pt x="5004" y="296228"/>
                                <a:pt x="5004" y="293942"/>
                              </a:cubicBezTo>
                              <a:cubicBezTo>
                                <a:pt x="5004" y="292570"/>
                                <a:pt x="5779" y="290741"/>
                                <a:pt x="7696" y="290741"/>
                              </a:cubicBezTo>
                              <a:cubicBezTo>
                                <a:pt x="10770" y="290741"/>
                                <a:pt x="14999" y="289370"/>
                                <a:pt x="18072" y="288912"/>
                              </a:cubicBezTo>
                              <a:cubicBezTo>
                                <a:pt x="24613" y="287541"/>
                                <a:pt x="25400" y="279768"/>
                                <a:pt x="26937" y="268338"/>
                              </a:cubicBezTo>
                              <a:cubicBezTo>
                                <a:pt x="28854" y="252349"/>
                                <a:pt x="28854" y="221717"/>
                                <a:pt x="28854" y="184226"/>
                              </a:cubicBezTo>
                              <a:lnTo>
                                <a:pt x="28854" y="115659"/>
                              </a:lnTo>
                              <a:cubicBezTo>
                                <a:pt x="28854" y="55309"/>
                                <a:pt x="28854" y="44348"/>
                                <a:pt x="28080" y="31991"/>
                              </a:cubicBezTo>
                              <a:cubicBezTo>
                                <a:pt x="27318" y="18732"/>
                                <a:pt x="25400" y="12332"/>
                                <a:pt x="14237" y="10516"/>
                              </a:cubicBezTo>
                              <a:cubicBezTo>
                                <a:pt x="11544" y="10058"/>
                                <a:pt x="5779" y="9589"/>
                                <a:pt x="2692" y="9589"/>
                              </a:cubicBezTo>
                              <a:cubicBezTo>
                                <a:pt x="1550" y="9589"/>
                                <a:pt x="0" y="7772"/>
                                <a:pt x="0" y="6388"/>
                              </a:cubicBezTo>
                              <a:cubicBezTo>
                                <a:pt x="0" y="4115"/>
                                <a:pt x="1550" y="3200"/>
                                <a:pt x="5385" y="3200"/>
                              </a:cubicBezTo>
                              <a:cubicBezTo>
                                <a:pt x="20765" y="3200"/>
                                <a:pt x="42697" y="4115"/>
                                <a:pt x="44615" y="4115"/>
                              </a:cubicBezTo>
                              <a:cubicBezTo>
                                <a:pt x="46927" y="4115"/>
                                <a:pt x="117704" y="4572"/>
                                <a:pt x="125413" y="4115"/>
                              </a:cubicBezTo>
                              <a:cubicBezTo>
                                <a:pt x="131940" y="3658"/>
                                <a:pt x="138100" y="2286"/>
                                <a:pt x="140780" y="1829"/>
                              </a:cubicBezTo>
                              <a:cubicBezTo>
                                <a:pt x="142329" y="1372"/>
                                <a:pt x="143866" y="0"/>
                                <a:pt x="1454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A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" name="Shape 20"/>
                      <wps:cNvSpPr/>
                      <wps:spPr>
                        <a:xfrm>
                          <a:off x="1002223" y="0"/>
                          <a:ext cx="149453" cy="169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453" h="169354">
                              <a:moveTo>
                                <a:pt x="122009" y="0"/>
                              </a:moveTo>
                              <a:lnTo>
                                <a:pt x="149453" y="114"/>
                              </a:lnTo>
                              <a:lnTo>
                                <a:pt x="148666" y="153734"/>
                              </a:lnTo>
                              <a:cubicBezTo>
                                <a:pt x="134861" y="157112"/>
                                <a:pt x="121818" y="162420"/>
                                <a:pt x="109880" y="169354"/>
                              </a:cubicBezTo>
                              <a:lnTo>
                                <a:pt x="0" y="60274"/>
                              </a:lnTo>
                              <a:lnTo>
                                <a:pt x="19507" y="41262"/>
                              </a:lnTo>
                              <a:lnTo>
                                <a:pt x="121285" y="142303"/>
                              </a:lnTo>
                              <a:lnTo>
                                <a:pt x="1220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962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" name="Shape 21"/>
                      <wps:cNvSpPr/>
                      <wps:spPr>
                        <a:xfrm>
                          <a:off x="888991" y="109685"/>
                          <a:ext cx="172415" cy="147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415" h="147091">
                              <a:moveTo>
                                <a:pt x="62535" y="0"/>
                              </a:moveTo>
                              <a:lnTo>
                                <a:pt x="172415" y="109093"/>
                              </a:lnTo>
                              <a:cubicBezTo>
                                <a:pt x="165253" y="120764"/>
                                <a:pt x="159715" y="133541"/>
                                <a:pt x="156172" y="147091"/>
                              </a:cubicBezTo>
                              <a:lnTo>
                                <a:pt x="0" y="146456"/>
                              </a:lnTo>
                              <a:lnTo>
                                <a:pt x="140" y="119456"/>
                              </a:lnTo>
                              <a:lnTo>
                                <a:pt x="144806" y="120053"/>
                              </a:lnTo>
                              <a:lnTo>
                                <a:pt x="43028" y="19012"/>
                              </a:lnTo>
                              <a:lnTo>
                                <a:pt x="625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7A0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" name="Shape 22"/>
                      <wps:cNvSpPr/>
                      <wps:spPr>
                        <a:xfrm>
                          <a:off x="1222233" y="398"/>
                          <a:ext cx="149619" cy="169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619" h="169570">
                              <a:moveTo>
                                <a:pt x="787" y="0"/>
                              </a:moveTo>
                              <a:lnTo>
                                <a:pt x="28232" y="114"/>
                              </a:lnTo>
                              <a:lnTo>
                                <a:pt x="27495" y="142418"/>
                              </a:lnTo>
                              <a:lnTo>
                                <a:pt x="130315" y="42215"/>
                              </a:lnTo>
                              <a:lnTo>
                                <a:pt x="149619" y="61379"/>
                              </a:lnTo>
                              <a:lnTo>
                                <a:pt x="38621" y="169570"/>
                              </a:lnTo>
                              <a:cubicBezTo>
                                <a:pt x="26746" y="162535"/>
                                <a:pt x="13767" y="157112"/>
                                <a:pt x="0" y="153632"/>
                              </a:cubicBezTo>
                              <a:lnTo>
                                <a:pt x="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7A0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" name="Shape 23"/>
                      <wps:cNvSpPr/>
                      <wps:spPr>
                        <a:xfrm>
                          <a:off x="888487" y="326323"/>
                          <a:ext cx="172161" cy="1469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161" h="146952">
                              <a:moveTo>
                                <a:pt x="140" y="0"/>
                              </a:moveTo>
                              <a:lnTo>
                                <a:pt x="156312" y="635"/>
                              </a:lnTo>
                              <a:cubicBezTo>
                                <a:pt x="159728" y="14211"/>
                                <a:pt x="165113" y="27026"/>
                                <a:pt x="172161" y="38760"/>
                              </a:cubicBezTo>
                              <a:lnTo>
                                <a:pt x="61163" y="146952"/>
                              </a:lnTo>
                              <a:lnTo>
                                <a:pt x="41859" y="127787"/>
                              </a:lnTo>
                              <a:lnTo>
                                <a:pt x="144666" y="27584"/>
                              </a:lnTo>
                              <a:lnTo>
                                <a:pt x="0" y="26988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A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" name="Shape 24"/>
                      <wps:cNvSpPr/>
                      <wps:spPr>
                        <a:xfrm>
                          <a:off x="1310289" y="328107"/>
                          <a:ext cx="172415" cy="147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415" h="147091">
                              <a:moveTo>
                                <a:pt x="16231" y="0"/>
                              </a:moveTo>
                              <a:lnTo>
                                <a:pt x="172415" y="635"/>
                              </a:lnTo>
                              <a:lnTo>
                                <a:pt x="172263" y="27635"/>
                              </a:lnTo>
                              <a:lnTo>
                                <a:pt x="27610" y="27038"/>
                              </a:lnTo>
                              <a:lnTo>
                                <a:pt x="129388" y="128080"/>
                              </a:lnTo>
                              <a:lnTo>
                                <a:pt x="109881" y="147091"/>
                              </a:lnTo>
                              <a:lnTo>
                                <a:pt x="0" y="37998"/>
                              </a:lnTo>
                              <a:cubicBezTo>
                                <a:pt x="7163" y="26327"/>
                                <a:pt x="12687" y="13551"/>
                                <a:pt x="162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962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" name="Shape 25"/>
                      <wps:cNvSpPr/>
                      <wps:spPr>
                        <a:xfrm>
                          <a:off x="999843" y="414915"/>
                          <a:ext cx="149619" cy="169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619" h="169570">
                              <a:moveTo>
                                <a:pt x="110998" y="0"/>
                              </a:moveTo>
                              <a:cubicBezTo>
                                <a:pt x="122873" y="7049"/>
                                <a:pt x="135839" y="12459"/>
                                <a:pt x="149619" y="15938"/>
                              </a:cubicBezTo>
                              <a:lnTo>
                                <a:pt x="148831" y="169570"/>
                              </a:lnTo>
                              <a:lnTo>
                                <a:pt x="121387" y="169456"/>
                              </a:lnTo>
                              <a:lnTo>
                                <a:pt x="122111" y="27153"/>
                              </a:lnTo>
                              <a:lnTo>
                                <a:pt x="19304" y="127356"/>
                              </a:lnTo>
                              <a:lnTo>
                                <a:pt x="0" y="108191"/>
                              </a:lnTo>
                              <a:lnTo>
                                <a:pt x="1109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962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" name="Shape 26"/>
                      <wps:cNvSpPr/>
                      <wps:spPr>
                        <a:xfrm>
                          <a:off x="1311048" y="111614"/>
                          <a:ext cx="172161" cy="1469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161" h="146952">
                              <a:moveTo>
                                <a:pt x="110998" y="0"/>
                              </a:moveTo>
                              <a:lnTo>
                                <a:pt x="130302" y="19164"/>
                              </a:lnTo>
                              <a:lnTo>
                                <a:pt x="27483" y="119367"/>
                              </a:lnTo>
                              <a:lnTo>
                                <a:pt x="172161" y="119964"/>
                              </a:lnTo>
                              <a:lnTo>
                                <a:pt x="172021" y="146952"/>
                              </a:lnTo>
                              <a:lnTo>
                                <a:pt x="15837" y="146317"/>
                              </a:lnTo>
                              <a:cubicBezTo>
                                <a:pt x="12421" y="132728"/>
                                <a:pt x="7049" y="119913"/>
                                <a:pt x="0" y="108179"/>
                              </a:cubicBezTo>
                              <a:lnTo>
                                <a:pt x="1109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A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" name="Shape 27"/>
                      <wps:cNvSpPr/>
                      <wps:spPr>
                        <a:xfrm>
                          <a:off x="1220019" y="415529"/>
                          <a:ext cx="149441" cy="169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441" h="169355">
                              <a:moveTo>
                                <a:pt x="39573" y="0"/>
                              </a:moveTo>
                              <a:lnTo>
                                <a:pt x="149441" y="109080"/>
                              </a:lnTo>
                              <a:lnTo>
                                <a:pt x="129946" y="128092"/>
                              </a:lnTo>
                              <a:lnTo>
                                <a:pt x="28156" y="27051"/>
                              </a:lnTo>
                              <a:lnTo>
                                <a:pt x="27432" y="169355"/>
                              </a:lnTo>
                              <a:lnTo>
                                <a:pt x="0" y="169240"/>
                              </a:lnTo>
                              <a:lnTo>
                                <a:pt x="787" y="15621"/>
                              </a:lnTo>
                              <a:cubicBezTo>
                                <a:pt x="14592" y="12243"/>
                                <a:pt x="27623" y="6934"/>
                                <a:pt x="395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A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EA2D043" id="Group 1" o:spid="_x0000_s1026" style="width:207.75pt;height:79.2pt;mso-position-horizontal-relative:char;mso-position-vertical-relative:line" coordsize="23547,1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">
              <v:shape id="Shape 6" o:spid="_x0000_s1027" style="position:absolute;top:6536;width:3065;height:3520;visibility:visible;mso-wrap-style:square;v-text-anchor:top" coordsize="306578,35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" path="m9995,c28461,,50381,1372,55004,1372,58852,1372,76162,,90780,v6921,,10376,914,10376,3200c101156,5474,100013,6401,97320,6401v-4229,,-11163,457,-14618,2273c78473,10973,77699,14630,77699,17831v,5943,4610,20104,10388,37935l161938,289827c184252,228575,235788,69024,244259,36106v1918,-6858,3455,-13246,3455,-17374c247714,15088,246570,10516,242722,8230,238112,6401,232334,6401,228105,6401v-2312,,-4242,-470,-4242,-2743c223863,914,226187,,232334,v15380,,33083,1372,37693,1372c272339,1372,288887,,300037,v4230,,6541,914,6541,3200c306578,5474,305041,6401,301955,6401v-2692,,-11150,,-18466,5473c278498,15989,272720,23774,262331,54851v-4229,12802,-23457,67653,-43078,123889c195796,245491,178486,294856,169634,317259v-10770,27419,-12306,34747,-16155,34747c148857,352006,146939,345605,139636,323660l45390,43434c36919,17831,31153,12802,17691,8230,11913,6401,5385,6401,3073,6401,762,6401,,5029,,3200,,457,3848,,9995,xe" fillcolor="#57a0a4" stroked="f" strokeweight="0">
                <v:stroke miterlimit="83231f" joinstyle="miter"/>
                <v:path arrowok="t" textboxrect="0,0,306578,352006"/>
              </v:shape>
              <v:shape id="Shape 7" o:spid="_x0000_s1028" style="position:absolute;left:3169;top:7020;width:1550;height:2981;visibility:visible;mso-wrap-style:square;v-text-anchor:top" coordsize="155016,29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" path="m145390,v1155,,1536,1829,1536,3658c146926,6388,145009,10973,144234,21933v-381,3657,-1143,21031,-1918,25616c141935,49365,140780,51651,139243,51651v-1918,,-2693,-1829,-2693,-5029c136550,43891,136169,37490,134620,32906v-2311,-6401,-5766,-9132,-24232,-11875c104623,20117,65380,19647,61532,19647v-1537,,-1918,1384,-1918,4127l59614,129362v,2756,,4115,1918,4115c65773,133477,110388,133477,118085,132563v8077,-902,13081,-1359,16535,-5487c136931,124346,138468,122060,139624,122060v1156,,1930,901,1930,3200c141554,127546,139624,133934,138862,146736v-775,7785,-1537,22403,-1537,25146c137325,175082,136550,179197,134239,179197v-1537,,-2311,-1359,-2311,-3658c131928,171882,131928,167780,130391,162738v-1156,-5487,-4229,-10059,-17310,-11887c103848,149479,67691,149022,61925,149022v-1930,,-2311,1371,-2311,2756l59614,184226v,13246,-381,58522,,66281c60376,276568,66535,281597,100013,281597v8839,,24993,,33845,-4115c142697,272910,147320,266052,149238,250507v774,-4559,1549,-5943,3467,-5943c154623,244564,155016,247764,155016,250507v,2744,-2692,29261,-4623,37491c148095,298056,144628,298056,131547,298056v-25388,,-45009,-914,-58852,-1371c58458,295770,49619,295770,44615,295770v-775,,-7302,,-14618,458c23457,296685,15761,297142,10376,297142v-3467,,-5385,-914,-5385,-3200c4991,292570,5766,290741,7684,290741v3073,,7315,-1371,10388,-1829c24613,287541,25387,279768,26924,268338v1918,-15989,1918,-46621,1918,-84112l28842,115659v,-60350,,-71311,-775,-83668c27305,18732,25387,12332,14224,10516,11532,10058,5766,9589,2680,9589,1537,9589,,7772,,6388,,4115,1537,3200,5372,3200v15393,,37313,915,39243,915c46914,4115,117704,4572,125400,4115v6528,-457,12687,-1829,15380,-2286c142316,1372,143853,,145390,xe" fillcolor="#57a0a4" stroked="f" strokeweight="0">
                <v:stroke miterlimit="83231f" joinstyle="miter"/>
                <v:path arrowok="t" textboxrect="0,0,155016,298056"/>
              </v:shape>
              <v:shape id="Shape 8" o:spid="_x0000_s1029" style="position:absolute;left:5150;top:6993;width:1396;height:3049;visibility:visible;mso-wrap-style:square;v-text-anchor:top" coordsize="139636,304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" path="m81547,v13462,,26924,2286,35014,4585c123088,6401,125781,6401,128486,6401v2692,,3454,457,3454,2743c131940,10985,130404,23774,130404,50292v,5944,-381,8687,-2693,8687c125400,58979,125019,57150,124625,53937v-381,-4559,-3073,-15075,-4991,-19190c117323,30175,106172,15545,75781,15545v-24625,,-45009,14630,-45009,42062c30772,82296,41161,96457,74625,123431r9614,7773c125400,164567,139636,191541,139636,224917v,22860,-7315,47536,-31546,66294c93866,302171,72707,304914,54242,304914v-15774,,-35395,-2743,-49238,-10503c381,291655,,290297,,279781,,260579,1537,245034,1918,238633v,-4115,774,-6401,2692,-6401c6540,232232,7696,233604,7696,236804v,3201,,8687,1156,14173c14237,279324,39624,289382,62319,289382v33464,,50774,-22403,50774,-51663c113093,209842,100393,196583,70396,170066l55016,156350c18466,123888,6540,100114,6540,73152,6540,27445,36932,,81547,xe" fillcolor="#57a0a4" stroked="f" strokeweight="0">
                <v:stroke miterlimit="83231f" joinstyle="miter"/>
                <v:path arrowok="t" textboxrect="0,0,139636,304914"/>
              </v:shape>
              <v:shape id="Shape 9" o:spid="_x0000_s1030" style="position:absolute;left:6896;top:6997;width:2154;height:2995;visibility:visible;mso-wrap-style:square;v-text-anchor:top" coordsize="215417,29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" path="m10770,v2311,,5765,3200,15011,4585c35395,5944,48476,6401,52311,6401r127712,c191173,6401,198869,5486,204254,4585v5004,-915,8077,-1842,9627,-1842c215417,2743,215417,5029,215417,7328v,11874,-1155,39764,-1155,44336c214262,54864,212725,56693,211188,56693v-1536,,-2311,-1372,-2692,-6858l208102,45720c206946,33845,199644,25146,167335,24232r-42316,-915l125019,186525v,37478,,68110,1537,84112c127711,282054,129248,289382,139637,291198v4610,915,12306,1842,15379,1842c157328,293040,157709,294856,157709,296240v,1816,-1537,3201,-5385,3201c133871,299441,112319,298056,110401,298056v-1537,,-25006,1385,-35001,1385c71552,299441,70002,298513,70002,296240v,-1384,775,-2743,2705,-2743c75781,293497,79629,292583,82702,291655v6922,-1816,8852,-9601,10008,-21018c94247,254635,94247,224003,94247,186525r,-163208l45390,24232c24232,24689,16154,27445,11163,36576,7303,43434,6921,46177,5766,48920v-762,3201,-1918,3658,-3455,3658c1537,52578,,51664,,49378,,45263,6921,10528,7303,7328,8077,5029,9614,,10770,xe" fillcolor="#57a0a4" stroked="f" strokeweight="0">
                <v:stroke miterlimit="83231f" joinstyle="miter"/>
                <v:path arrowok="t" textboxrect="0,0,215417,299441"/>
              </v:shape>
              <v:shape id="Shape 10" o:spid="_x0000_s1031" style="position:absolute;left:9373;top:7052;width:1008;height:2940;visibility:visible;mso-wrap-style:square;v-text-anchor:top" coordsize="100774,293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" path="m5385,c20764,,43459,914,45377,914,48844,914,77318,,87706,r13068,1178l100774,17023,85001,13716v-9995,,-20764,1372,-24231,2273c59233,16916,58077,18288,58077,20574r,124803c58077,147663,58852,149022,60389,150406v5003,3188,22301,5931,37312,5931l100774,156088r,13908l60389,169139v-1537,,-2312,914,-2312,3200l58077,181483v,37490,,67666,1537,83668c60770,276568,62700,283883,73076,285712v4623,914,11925,1829,15011,1829c90386,287541,90780,289369,90780,290741v,1829,-1537,3200,-5398,3200c66929,293941,45377,292570,43840,292570v-381,,-23076,1371,-33464,1371c6921,293941,4991,293027,4991,290741v,-1372,775,-3200,2692,-3200c10757,287541,14999,286626,18072,285712v6541,-1829,7315,-9144,8852,-20561c28842,249149,28842,218516,28842,181038r,-68580c28842,52108,28842,41148,28080,28791,27305,15532,25387,9131,14224,7315,11532,6858,5766,6401,2692,6401,1537,6401,,4572,,3200,,914,1537,,5385,xe" fillcolor="#57a0a4" stroked="f" strokeweight="0">
                <v:stroke miterlimit="83231f" joinstyle="miter"/>
                <v:path arrowok="t" textboxrect="0,0,100774,293941"/>
              </v:shape>
              <v:shape id="Shape 11" o:spid="_x0000_s1032" style="position:absolute;left:10381;top:7064;width:1554;height:2928;visibility:visible;mso-wrap-style:square;v-text-anchor:top" coordsize="155410,29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" path="m,l19906,1794c30772,4194,41161,8423,50013,15739v8458,7315,23457,26060,23457,53035c73470,97565,63475,125441,31928,157445v27699,41148,51155,76353,70777,100584c120790,279962,131940,283632,140398,284991v6554,1372,10008,1372,11926,1372c154254,286363,155410,288192,155410,289563v,2286,-1930,3201,-8077,3201l126174,292764v-19240,,-27698,-2274,-36156,-7773c75400,275847,63094,257115,43853,227854,29616,206823,14618,181677,7315,171161,5766,169332,5004,168875,2692,168875l,168818,,154910r9620,-780c13948,153216,18275,151502,22314,148301,33845,139170,42697,118583,42697,88891,42697,52534,30146,27764,8616,17651l,15845,,xe" fillcolor="#57a0a4" stroked="f" strokeweight="0">
                <v:stroke miterlimit="83231f" joinstyle="miter"/>
                <v:path arrowok="t" textboxrect="0,0,155410,292764"/>
              </v:shape>
              <v:shape id="Shape 12" o:spid="_x0000_s1033" style="position:absolute;left:11477;top:7039;width:1247;height:2953;visibility:visible;mso-wrap-style:square;v-text-anchor:top" coordsize="124663,295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" path="m124663,r,58706l123673,57178v-962,,-1924,1483,-2883,4448l89243,168141v-394,1829,,2743,1156,2743l124663,170884r,16002l85776,186886v-1537,,-2693,915,-3454,3201l63081,252253v-3073,9601,-5004,19203,-5004,26061c58077,286086,63856,288829,69634,288829r3074,c75400,288829,76162,290201,76162,292030v,2286,-1918,3200,-4991,3200c63081,295230,44628,293858,40780,293858v-3467,,-20384,1372,-34240,1372c2311,295230,,294316,,292030v,-1829,1537,-3201,3073,-3201c5398,288829,10389,288372,13081,287915v15392,-2286,21933,-16002,28473,-35662l121171,9061,124663,xe" fillcolor="#57a0a4" stroked="f" strokeweight="0">
                <v:stroke miterlimit="83231f" joinstyle="miter"/>
                <v:path arrowok="t" textboxrect="0,0,124663,295230"/>
              </v:shape>
              <v:shape id="Shape 13" o:spid="_x0000_s1034" style="position:absolute;left:12724;top:6979;width:1403;height:3013;visibility:visible;mso-wrap-style:square;v-text-anchor:top" coordsize="140373,30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" path="m4585,v3454,,4610,5486,8077,14173c18822,30620,73063,191084,93828,250063v12306,34735,21552,39764,28854,42507c127673,294399,132677,294856,136132,294856v1943,,4241,914,4241,3200c140373,300342,136525,301257,132677,301257v-5004,,-29997,,-53467,-915c72670,299885,67285,299885,67285,297599v,-1829,775,-1829,2311,-2743c71514,293941,74981,290741,72670,284340l42291,195186v-774,-1816,-1155,-2273,-3086,-2273l,192913,,176911r34201,c35738,176911,35738,175997,35357,174168l1893,67653,,64733,,6027,1265,2743c2467,571,3429,,4585,xe" fillcolor="#57a0a4" stroked="f" strokeweight="0">
                <v:stroke miterlimit="83231f" joinstyle="miter"/>
                <v:path arrowok="t" textboxrect="0,0,140373,301257"/>
              </v:shape>
              <v:shape id="Shape 14" o:spid="_x0000_s1035" style="position:absolute;left:14131;top:6472;width:2612;height:3584;visibility:visible;mso-wrap-style:square;v-text-anchor:top" coordsize="261175,35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" path="m160401,v15392,,36932,1372,55778,5486c230797,8687,243116,11430,255410,12344v4229,458,5003,2286,5003,5030c260413,21031,259258,26518,258483,42977v-762,15075,-762,40233,-1143,47079c256946,96914,256184,99657,253873,99657v-2692,,-3074,-3200,-3074,-9601c250799,72225,244653,53492,234645,43434,221183,29718,191567,17374,157709,17374v-51156,,-75007,17818,-88469,33375c41148,82753,34620,123431,34620,170066v,87312,56541,167297,138862,167297c202336,337363,225031,333261,240424,314516v8064,-10059,13068,-30163,14224,-38405c255410,271094,256184,269253,258483,269253v1930,,2692,3200,2692,6858c261175,279311,256565,319088,252717,334632v-2299,8687,-3073,9589,-9995,13259c227330,355206,198107,358407,173482,358407v-57709,,-96545,-16917,-126937,-49378c9233,269253,,217145,,173723,,143091,8839,89611,43078,48920,66154,21488,101168,,160401,xe" fillcolor="#999a9a" stroked="f" strokeweight="0">
                <v:stroke miterlimit="83231f" joinstyle="miter"/>
                <v:path arrowok="t" textboxrect="0,0,261175,358407"/>
              </v:shape>
              <v:shape id="Shape 15" o:spid="_x0000_s1036" style="position:absolute;left:16789;top:7039;width:1247;height:2953;visibility:visible;mso-wrap-style:square;v-text-anchor:top" coordsize="124663,295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" path="m124663,r,58706l123673,57178v-962,,-1924,1483,-2883,4448l89243,168141v-394,1829,,2743,1156,2743l124663,170884r,16002l85776,186886v-1537,,-2693,915,-3454,3201l63081,252253v-3073,9601,-5004,19203,-5004,26061c58077,286086,63856,288829,69634,288829r3074,c75400,288829,76162,290201,76162,292030v,2286,-1918,3200,-4991,3200c63081,295230,44628,293858,40767,293858v-3454,,-20371,1372,-34227,1372c2311,295230,,294316,,292030v,-1829,1537,-3201,3073,-3201c5385,288829,10389,288372,13081,287915v15380,-2286,21920,-16002,28473,-35662l121171,9061,124663,xe" fillcolor="#999a9a" stroked="f" strokeweight="0">
                <v:stroke miterlimit="83231f" joinstyle="miter"/>
                <v:path arrowok="t" textboxrect="0,0,124663,295230"/>
              </v:shape>
              <v:shape id="Shape 16" o:spid="_x0000_s1037" style="position:absolute;left:18036;top:6979;width:1403;height:3013;visibility:visible;mso-wrap-style:square;v-text-anchor:top" coordsize="140373,30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" path="m4585,v3454,,4610,5486,8077,14173c18822,30620,73063,191084,93828,250063v12306,34735,21552,39764,28854,42507c127673,294399,132677,294856,136132,294856v1943,,4241,914,4241,3200c140373,300342,136525,301257,132677,301257v-5004,,-29997,,-53467,-915c72670,299885,67285,299885,67285,297599v,-1829,775,-1829,2311,-2743c71514,293941,74981,290741,72670,284340l42291,195186v-774,-1816,-1155,-2273,-3086,-2273l,192913,,176911r34201,c35738,176911,35738,175997,35357,174168l1893,67653,,64733,,6027,1265,2743c2467,571,3429,,4585,xe" fillcolor="#999a9a" stroked="f" strokeweight="0">
                <v:stroke miterlimit="83231f" joinstyle="miter"/>
                <v:path arrowok="t" textboxrect="0,0,140373,301257"/>
              </v:shape>
              <v:shape id="Shape 17" o:spid="_x0000_s1038" style="position:absolute;left:19505;top:7052;width:1007;height:2940;visibility:visible;mso-wrap-style:square;v-text-anchor:top" coordsize="100787,293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" path="m5398,c20777,,43472,914,45390,914,48844,914,77330,,87706,r13081,1179l100787,17023,85014,13716v-9995,,-20777,1372,-24232,2273c59246,16916,58090,18288,58090,20574r,124803c58090,147663,58865,149022,60401,150406v4991,3188,22302,5931,37300,5931l100787,156087r,13909l60401,169139v-1536,,-2311,914,-2311,3200l58090,181483v,37490,,67666,1537,83668c60782,276568,62700,283883,73089,285712v4622,914,11925,1829,14998,1829c90399,287541,90780,289369,90780,290741v,1829,-1537,3200,-5385,3200c66929,293941,45390,292570,43853,292570v-381,,-23076,1371,-33464,1371c6934,293941,5004,293027,5004,290741v,-1372,775,-3200,2692,-3200c10770,287541,14999,286626,18085,285712v6528,-1829,7315,-9144,8852,-20561c28854,249149,28854,218516,28854,181038r,-68580c28854,52108,28854,41148,28092,28791,27318,15532,25400,9131,14237,7315,11544,6858,5779,6401,2705,6401,1550,6401,,4572,,3200,,914,1550,,5398,xe" fillcolor="#999a9a" stroked="f" strokeweight="0">
                <v:stroke miterlimit="83231f" joinstyle="miter"/>
                <v:path arrowok="t" textboxrect="0,0,100787,293941"/>
              </v:shape>
              <v:shape id="Shape 18" o:spid="_x0000_s1039" style="position:absolute;left:20512;top:7064;width:1554;height:2928;visibility:visible;mso-wrap-style:square;v-text-anchor:top" coordsize="155410,29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" path="m,l19904,1793c30772,4194,41161,8423,50013,15738v8458,7315,23457,26060,23457,53035c73470,97564,63462,125441,31928,157444v27699,41148,51155,76353,70777,100584c120777,279961,131940,283632,140398,284991v6554,1371,10008,1371,11926,1371c154254,286362,155410,288191,155410,289563v,2286,-1930,3200,-8077,3200l126174,292763v-19240,,-27698,-2273,-36169,-7772c75400,275847,63081,257114,43840,227853,29616,206822,14618,181676,7315,171160,5766,169332,5004,168874,2692,168874l,168817,,154908r9612,-778c13938,153215,18262,151501,22301,148300,33845,139169,42697,118582,42697,88890,42697,52533,30146,27763,8616,17651l,15844,,xe" fillcolor="#999a9a" stroked="f" strokeweight="0">
                <v:stroke miterlimit="83231f" joinstyle="miter"/>
                <v:path arrowok="t" textboxrect="0,0,155410,292763"/>
              </v:shape>
              <v:shape id="Shape 19" o:spid="_x0000_s1040" style="position:absolute;left:21997;top:7020;width:1550;height:2981;visibility:visible;mso-wrap-style:square;v-text-anchor:top" coordsize="155029,29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" path="m145402,v1156,,1537,1829,1537,3658c146939,6388,145009,10973,144247,21933v-381,3657,-1156,21031,-1918,25616c141935,49365,140780,51651,139243,51651v-1918,,-2693,-1829,-2693,-5029c136550,43891,136169,37490,134633,32906v-2312,-6401,-5766,-9132,-24232,-11875c104635,20117,65392,19647,61544,19647v-1536,,-1917,1384,-1917,4127l59627,129362v,2756,,4115,1917,4115c65773,133477,110401,133477,118085,132563v8089,-902,13093,-1359,16548,-5487c136944,124346,138481,122060,139637,122060v1143,,1917,901,1917,3200c141554,127546,139637,133934,138862,146736v-762,7785,-1537,22403,-1537,25146c137325,175082,136550,179197,134252,179197v-1537,,-2312,-1359,-2312,-3658c131940,171882,131940,167780,130404,162738v-1156,-5487,-4230,-10059,-17311,-11887c103861,149479,67704,149022,61925,149022v-1917,,-2298,1371,-2298,2756l59627,184226v,13246,-381,58522,,66281c60389,276568,66548,281597,100025,281597v8839,,24994,,33846,-4115c142710,272910,147320,266052,149250,250507v775,-4559,1550,-5943,3468,-5943c154635,244564,155029,247764,155029,250507v,2744,-2692,29261,-4623,37491c148107,298056,144628,298056,131559,298056v-25387,,-45008,-914,-58864,-1371c58471,295770,49632,295770,44615,295770v-762,,-7302,,-14605,458c23457,296685,15773,297142,10389,297142v-3468,,-5385,-914,-5385,-3200c5004,292570,5779,290741,7696,290741v3074,,7303,-1371,10376,-1829c24613,287541,25400,279768,26937,268338v1917,-15989,1917,-46621,1917,-84112l28854,115659v,-60350,,-71311,-774,-83668c27318,18732,25400,12332,14237,10516,11544,10058,5779,9589,2692,9589,1550,9589,,7772,,6388,,4115,1550,3200,5385,3200v15380,,37312,915,39230,915c46927,4115,117704,4572,125413,4115v6527,-457,12687,-1829,15367,-2286c142329,1372,143866,,145402,xe" fillcolor="#999a9a" stroked="f" strokeweight="0">
                <v:stroke miterlimit="83231f" joinstyle="miter"/>
                <v:path arrowok="t" textboxrect="0,0,155029,298056"/>
              </v:shape>
              <v:shape id="Shape 20" o:spid="_x0000_s1041" style="position:absolute;left:10022;width:1494;height:1693;visibility:visible;mso-wrap-style:square;v-text-anchor:top" coordsize="149453,169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" path="m122009,r27444,114l148666,153734v-13805,3378,-26848,8686,-38786,15620l,60274,19507,41262,121285,142303,122009,xe" fillcolor="#896267" stroked="f" strokeweight="0">
                <v:stroke miterlimit="83231f" joinstyle="miter"/>
                <v:path arrowok="t" textboxrect="0,0,149453,169354"/>
              </v:shape>
              <v:shape id="Shape 21" o:spid="_x0000_s1042" style="position:absolute;left:8889;top:1096;width:1725;height:1471;visibility:visible;mso-wrap-style:square;v-text-anchor:top" coordsize="172415,1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" path="m62535,l172415,109093v-7162,11671,-12700,24448,-16243,37998l,146456,140,119456r144666,597l43028,19012,62535,xe" fillcolor="#57a0a4" stroked="f" strokeweight="0">
                <v:stroke miterlimit="83231f" joinstyle="miter"/>
                <v:path arrowok="t" textboxrect="0,0,172415,147091"/>
              </v:shape>
              <v:shape id="Shape 22" o:spid="_x0000_s1043" style="position:absolute;left:12222;top:3;width:1496;height:1696;visibility:visible;mso-wrap-style:square;v-text-anchor:top" coordsize="149619,1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" path="m787,l28232,114r-737,142304l130315,42215r19304,19164l38621,169570c26746,162535,13767,157112,,153632l787,xe" fillcolor="#57a0a4" stroked="f" strokeweight="0">
                <v:stroke miterlimit="83231f" joinstyle="miter"/>
                <v:path arrowok="t" textboxrect="0,0,149619,169570"/>
              </v:shape>
              <v:shape id="Shape 23" o:spid="_x0000_s1044" style="position:absolute;left:8884;top:3263;width:1722;height:1469;visibility:visible;mso-wrap-style:square;v-text-anchor:top" coordsize="172161,146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" path="m140,l156312,635v3416,13576,8801,26391,15849,38125l61163,146952,41859,127787,144666,27584,,26988,140,xe" fillcolor="#999a9a" stroked="f" strokeweight="0">
                <v:stroke miterlimit="83231f" joinstyle="miter"/>
                <v:path arrowok="t" textboxrect="0,0,172161,146952"/>
              </v:shape>
              <v:shape id="Shape 24" o:spid="_x0000_s1045" style="position:absolute;left:13102;top:3281;width:1725;height:1470;visibility:visible;mso-wrap-style:square;v-text-anchor:top" coordsize="172415,1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" path="m16231,l172415,635r-152,27000l27610,27038,129388,128080r-19507,19011l,37998c7163,26327,12687,13551,16231,xe" fillcolor="#896267" stroked="f" strokeweight="0">
                <v:stroke miterlimit="83231f" joinstyle="miter"/>
                <v:path arrowok="t" textboxrect="0,0,172415,147091"/>
              </v:shape>
              <v:shape id="Shape 25" o:spid="_x0000_s1046" style="position:absolute;left:9998;top:4149;width:1496;height:1695;visibility:visible;mso-wrap-style:square;v-text-anchor:top" coordsize="149619,1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" path="m110998,v11875,7049,24841,12459,38621,15938l148831,169570r-27444,-114l122111,27153,19304,127356,,108191,110998,xe" fillcolor="#896267" stroked="f" strokeweight="0">
                <v:stroke miterlimit="83231f" joinstyle="miter"/>
                <v:path arrowok="t" textboxrect="0,0,149619,169570"/>
              </v:shape>
              <v:shape id="Shape 26" o:spid="_x0000_s1047" style="position:absolute;left:13110;top:1116;width:1722;height:1469;visibility:visible;mso-wrap-style:square;v-text-anchor:top" coordsize="172161,146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" path="m110998,r19304,19164l27483,119367r144678,597l172021,146952,15837,146317c12421,132728,7049,119913,,108179l110998,xe" fillcolor="#999a9a" stroked="f" strokeweight="0">
                <v:stroke miterlimit="83231f" joinstyle="miter"/>
                <v:path arrowok="t" textboxrect="0,0,172161,146952"/>
              </v:shape>
              <v:shape id="Shape 27" o:spid="_x0000_s1048" style="position:absolute;left:12200;top:4155;width:1494;height:1693;visibility:visible;mso-wrap-style:square;v-text-anchor:top" coordsize="149441,16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" path="m39573,l149441,109080r-19495,19012l28156,27051r-724,142304l,169240,787,15621c14592,12243,27623,6934,39573,xe" fillcolor="#999a9a" stroked="f" strokeweight="0">
                <v:stroke miterlimit="83231f" joinstyle="miter"/>
                <v:path arrowok="t" textboxrect="0,0,149441,169355"/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02"/>
    <w:rsid w:val="00207679"/>
    <w:rsid w:val="00556602"/>
    <w:rsid w:val="006B0EFD"/>
    <w:rsid w:val="00A22346"/>
    <w:rsid w:val="00D3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79750"/>
  <w15:chartTrackingRefBased/>
  <w15:docId w15:val="{353F9CE5-8192-465F-A11D-3DEDCD2E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346"/>
  </w:style>
  <w:style w:type="paragraph" w:styleId="Footer">
    <w:name w:val="footer"/>
    <w:basedOn w:val="Normal"/>
    <w:link w:val="FooterChar"/>
    <w:uiPriority w:val="99"/>
    <w:unhideWhenUsed/>
    <w:rsid w:val="00A2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346"/>
  </w:style>
  <w:style w:type="paragraph" w:styleId="NormalWeb">
    <w:name w:val="Normal (Web)"/>
    <w:basedOn w:val="Normal"/>
    <w:uiPriority w:val="99"/>
    <w:semiHidden/>
    <w:unhideWhenUsed/>
    <w:rsid w:val="0055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6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SHY\Documents\Custom%20Office%20Templates\Letterhead%20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2020.dotx</Template>
  <TotalTime>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HESHY</dc:creator>
  <cp:keywords/>
  <dc:description/>
  <cp:lastModifiedBy>manager vestracare</cp:lastModifiedBy>
  <cp:revision>2</cp:revision>
  <dcterms:created xsi:type="dcterms:W3CDTF">2021-05-07T20:56:00Z</dcterms:created>
  <dcterms:modified xsi:type="dcterms:W3CDTF">2021-05-07T21:02:00Z</dcterms:modified>
</cp:coreProperties>
</file>